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C969E0" w:rsidRDefault="00C969E0" w:rsidP="00C969E0">
      <w:pPr>
        <w:pStyle w:val="Title"/>
        <w:rPr>
          <w:sz w:val="200"/>
          <w:szCs w:val="44"/>
        </w:rPr>
      </w:pPr>
      <w:r w:rsidRPr="00C969E0">
        <w:rPr>
          <w:rFonts w:hint="cs"/>
          <w:sz w:val="200"/>
          <w:szCs w:val="44"/>
          <w:rtl/>
        </w:rPr>
        <w:t>خطة تنفيذ المشروع</w:t>
      </w:r>
    </w:p>
    <w:p w:rsidR="00C6554A" w:rsidRPr="00D5413C" w:rsidRDefault="00C969E0" w:rsidP="00C969E0">
      <w:pPr>
        <w:pStyle w:val="Subtitle"/>
      </w:pPr>
      <w:r>
        <w:rPr>
          <w:rFonts w:hint="cs"/>
          <w:rtl/>
        </w:rPr>
        <w:t>الخطة الزمنية لتنفيذ المشروع</w:t>
      </w:r>
    </w:p>
    <w:p w:rsidR="00AD7665" w:rsidRDefault="00C969E0" w:rsidP="00C969E0">
      <w:pPr>
        <w:pStyle w:val="ContactInfo"/>
        <w:rPr>
          <w:rtl/>
        </w:rPr>
      </w:pPr>
      <w:r>
        <w:t>Hasan Khaddour</w:t>
      </w:r>
      <w:r w:rsidR="00C6554A">
        <w:t xml:space="preserve"> | </w:t>
      </w:r>
      <w:r>
        <w:t>Project</w:t>
      </w:r>
      <w:r w:rsidR="00C6554A">
        <w:t xml:space="preserve"> |</w:t>
      </w:r>
      <w:r w:rsidR="00C6554A" w:rsidRPr="00D5413C">
        <w:t xml:space="preserve"> </w:t>
      </w:r>
      <w:r>
        <w:t xml:space="preserve">30/7 </w:t>
      </w:r>
      <w:bookmarkStart w:id="5" w:name="_GoBack"/>
      <w:bookmarkEnd w:id="5"/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0D72B1" w:rsidRDefault="00AD7665" w:rsidP="00765325">
      <w:pPr>
        <w:pStyle w:val="ContactInfo"/>
        <w:jc w:val="both"/>
      </w:pPr>
      <w:r w:rsidRPr="00AD7665">
        <w:rPr>
          <w:noProof/>
        </w:rPr>
        <w:lastRenderedPageBreak/>
        <w:drawing>
          <wp:inline distT="0" distB="0" distL="0" distR="0" wp14:anchorId="2548F192" wp14:editId="658D1634">
            <wp:extent cx="6444708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652" cy="38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5">
        <w:t xml:space="preserve"> </w:t>
      </w:r>
      <w:r w:rsidR="00C6554A">
        <w:br w:type="page"/>
      </w:r>
    </w:p>
    <w:tbl>
      <w:tblPr>
        <w:tblStyle w:val="TableGrid"/>
        <w:tblW w:w="11097" w:type="dxa"/>
        <w:tblInd w:w="-1236" w:type="dxa"/>
        <w:tblLook w:val="04A0" w:firstRow="1" w:lastRow="0" w:firstColumn="1" w:lastColumn="0" w:noHBand="0" w:noVBand="1"/>
      </w:tblPr>
      <w:tblGrid>
        <w:gridCol w:w="1861"/>
        <w:gridCol w:w="2160"/>
        <w:gridCol w:w="2160"/>
        <w:gridCol w:w="2696"/>
        <w:gridCol w:w="2220"/>
      </w:tblGrid>
      <w:tr w:rsidR="00C1308D" w:rsidTr="00765325">
        <w:trPr>
          <w:trHeight w:val="1792"/>
        </w:trPr>
        <w:tc>
          <w:tcPr>
            <w:tcW w:w="11097" w:type="dxa"/>
            <w:gridSpan w:val="5"/>
            <w:shd w:val="clear" w:color="auto" w:fill="138576" w:themeFill="accent6" w:themeFillShade="BF"/>
            <w:vAlign w:val="center"/>
          </w:tcPr>
          <w:p w:rsidR="00C1308D" w:rsidRPr="00765325" w:rsidRDefault="00C1308D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lastRenderedPageBreak/>
              <w:t>مشروع إدارة حالة مشاريع المعهد العالي</w:t>
            </w:r>
          </w:p>
        </w:tc>
      </w:tr>
      <w:tr w:rsidR="000D72B1" w:rsidTr="00765325">
        <w:trPr>
          <w:trHeight w:val="891"/>
        </w:trPr>
        <w:tc>
          <w:tcPr>
            <w:tcW w:w="1861" w:type="dxa"/>
            <w:shd w:val="clear" w:color="auto" w:fill="2C3F71" w:themeFill="accent5" w:themeFillShade="80"/>
            <w:vAlign w:val="center"/>
          </w:tcPr>
          <w:p w:rsidR="000D72B1" w:rsidRPr="00765325" w:rsidRDefault="000D72B1" w:rsidP="00765325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 w:rsidR="00765325"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النهاية</w:t>
            </w:r>
          </w:p>
        </w:tc>
        <w:tc>
          <w:tcPr>
            <w:tcW w:w="2160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696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المراحل الجزئية</w:t>
            </w:r>
          </w:p>
        </w:tc>
        <w:tc>
          <w:tcPr>
            <w:tcW w:w="2220" w:type="dxa"/>
            <w:shd w:val="clear" w:color="auto" w:fill="2C3F71" w:themeFill="accent5" w:themeFillShade="80"/>
            <w:vAlign w:val="center"/>
          </w:tcPr>
          <w:p w:rsidR="000D72B1" w:rsidRPr="000D72B1" w:rsidRDefault="000D72B1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A648C5" w:rsidTr="00765325">
        <w:trPr>
          <w:trHeight w:val="835"/>
        </w:trPr>
        <w:tc>
          <w:tcPr>
            <w:tcW w:w="1861" w:type="dxa"/>
            <w:vAlign w:val="center"/>
          </w:tcPr>
          <w:p w:rsidR="00A648C5" w:rsidRPr="000D72B1" w:rsidRDefault="00A5606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A648C5" w:rsidRPr="000D72B1" w:rsidRDefault="00AD766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160" w:type="dxa"/>
            <w:vAlign w:val="center"/>
          </w:tcPr>
          <w:p w:rsidR="00A648C5" w:rsidRPr="000D72B1" w:rsidRDefault="00AD766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30/7</w:t>
            </w:r>
          </w:p>
        </w:tc>
        <w:tc>
          <w:tcPr>
            <w:tcW w:w="2696" w:type="dxa"/>
            <w:vAlign w:val="center"/>
          </w:tcPr>
          <w:p w:rsidR="00A648C5" w:rsidRPr="000D72B1" w:rsidRDefault="00A648C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A648C5" w:rsidRPr="000D72B1" w:rsidRDefault="00C1308D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أنظمة تتبع حالة المشاريع</w:t>
            </w:r>
          </w:p>
        </w:tc>
        <w:tc>
          <w:tcPr>
            <w:tcW w:w="2220" w:type="dxa"/>
            <w:vMerge w:val="restart"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الدراسة المرجعية 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الحاجة إلى النظام</w:t>
            </w: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4/8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1308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highlight w:val="darkYellow"/>
                <w:rtl/>
              </w:rPr>
              <w:t>البنية المعمارية النظيفة والتصميم المقاد بالمجال</w:t>
            </w: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AD766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6/8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حالات الاستخدام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76532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6/8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الوصف السردي لحالات الاستخدام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6/8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مخططات المفاهيم وعقود العمليات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8/8</w:t>
            </w:r>
          </w:p>
        </w:tc>
        <w:tc>
          <w:tcPr>
            <w:tcW w:w="2696" w:type="dxa"/>
            <w:vAlign w:val="center"/>
          </w:tcPr>
          <w:p w:rsidR="00C1308D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 الصفوف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10/8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10/8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تصميم 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بنية نظام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الواجهة الخلفية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تنفيذ المجالات الرئيسية للواجهة الخلفية 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17/8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AD766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AD766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E10A5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المجالات الاضافية للواجهة الخلفية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22/8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استكمال 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 /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23/7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17/8</w:t>
            </w:r>
          </w:p>
        </w:tc>
        <w:tc>
          <w:tcPr>
            <w:tcW w:w="2696" w:type="dxa"/>
            <w:vAlign w:val="center"/>
          </w:tcPr>
          <w:p w:rsidR="00E10A51" w:rsidRDefault="00E10A51" w:rsidP="00A56065">
            <w:pPr>
              <w:pStyle w:val="ContactInfo"/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توثيق 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 </w:t>
            </w:r>
            <w:r w:rsidR="00A560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API 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24/8</w:t>
            </w:r>
          </w:p>
        </w:tc>
        <w:tc>
          <w:tcPr>
            <w:tcW w:w="2696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اختبار تطبيق الواجهة الخلفية 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A56065" w:rsidTr="00765325">
        <w:trPr>
          <w:trHeight w:val="835"/>
        </w:trPr>
        <w:tc>
          <w:tcPr>
            <w:tcW w:w="1861" w:type="dxa"/>
            <w:vAlign w:val="center"/>
          </w:tcPr>
          <w:p w:rsidR="00A56065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Partial/2</w:t>
            </w:r>
          </w:p>
        </w:tc>
        <w:tc>
          <w:tcPr>
            <w:tcW w:w="2160" w:type="dxa"/>
            <w:vAlign w:val="center"/>
          </w:tcPr>
          <w:p w:rsidR="00A56065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5/8</w:t>
            </w:r>
          </w:p>
        </w:tc>
        <w:tc>
          <w:tcPr>
            <w:tcW w:w="2160" w:type="dxa"/>
            <w:vAlign w:val="center"/>
          </w:tcPr>
          <w:p w:rsidR="00A56065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24/8</w:t>
            </w:r>
          </w:p>
        </w:tc>
        <w:tc>
          <w:tcPr>
            <w:tcW w:w="2696" w:type="dxa"/>
            <w:vAlign w:val="center"/>
          </w:tcPr>
          <w:p w:rsidR="00A56065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اختبار تطبيق الواجهة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A56065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C1308D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27/8</w:t>
            </w:r>
          </w:p>
        </w:tc>
        <w:tc>
          <w:tcPr>
            <w:tcW w:w="2160" w:type="dxa"/>
            <w:vAlign w:val="center"/>
          </w:tcPr>
          <w:p w:rsidR="00C1308D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27/8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765325" w:rsidP="0076532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مراجعة نهائية</w:t>
            </w:r>
          </w:p>
        </w:tc>
      </w:tr>
      <w:tr w:rsidR="00765325" w:rsidTr="00765325">
        <w:trPr>
          <w:trHeight w:val="835"/>
        </w:trPr>
        <w:tc>
          <w:tcPr>
            <w:tcW w:w="1861" w:type="dxa"/>
            <w:vAlign w:val="center"/>
          </w:tcPr>
          <w:p w:rsidR="00765325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765325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765325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765325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765325" w:rsidRDefault="00765325" w:rsidP="00765325">
            <w:pPr>
              <w:pStyle w:val="ContactInfo"/>
              <w:jc w:val="lef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</w:p>
        </w:tc>
      </w:tr>
    </w:tbl>
    <w:p w:rsidR="0007201F" w:rsidRDefault="0007201F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</w:pPr>
    </w:p>
    <w:sectPr w:rsidR="00AD7665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6A3" w:rsidRDefault="009356A3" w:rsidP="00C6554A">
      <w:pPr>
        <w:spacing w:before="0" w:after="0" w:line="240" w:lineRule="auto"/>
      </w:pPr>
      <w:r>
        <w:separator/>
      </w:r>
    </w:p>
  </w:endnote>
  <w:endnote w:type="continuationSeparator" w:id="0">
    <w:p w:rsidR="009356A3" w:rsidRDefault="009356A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1F" w:rsidRDefault="0007201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969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6A3" w:rsidRDefault="009356A3" w:rsidP="00C6554A">
      <w:pPr>
        <w:spacing w:before="0" w:after="0" w:line="240" w:lineRule="auto"/>
      </w:pPr>
      <w:r>
        <w:separator/>
      </w:r>
    </w:p>
  </w:footnote>
  <w:footnote w:type="continuationSeparator" w:id="0">
    <w:p w:rsidR="009356A3" w:rsidRDefault="009356A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B1"/>
    <w:rsid w:val="00002019"/>
    <w:rsid w:val="0000240F"/>
    <w:rsid w:val="00013A18"/>
    <w:rsid w:val="00047D2E"/>
    <w:rsid w:val="0006340C"/>
    <w:rsid w:val="0007201F"/>
    <w:rsid w:val="0009702C"/>
    <w:rsid w:val="000D72B1"/>
    <w:rsid w:val="0010298A"/>
    <w:rsid w:val="00125ECD"/>
    <w:rsid w:val="001408F8"/>
    <w:rsid w:val="001523C1"/>
    <w:rsid w:val="00173932"/>
    <w:rsid w:val="00184C07"/>
    <w:rsid w:val="001B5FFD"/>
    <w:rsid w:val="001E77FC"/>
    <w:rsid w:val="002317E9"/>
    <w:rsid w:val="0024689E"/>
    <w:rsid w:val="002554CD"/>
    <w:rsid w:val="00293B83"/>
    <w:rsid w:val="002B4294"/>
    <w:rsid w:val="002D5C44"/>
    <w:rsid w:val="003065FF"/>
    <w:rsid w:val="00313332"/>
    <w:rsid w:val="00331B7A"/>
    <w:rsid w:val="00333D0D"/>
    <w:rsid w:val="00343A64"/>
    <w:rsid w:val="0034445F"/>
    <w:rsid w:val="003469D4"/>
    <w:rsid w:val="00357FAA"/>
    <w:rsid w:val="00370C6E"/>
    <w:rsid w:val="003A3DE9"/>
    <w:rsid w:val="003B68CB"/>
    <w:rsid w:val="003C5442"/>
    <w:rsid w:val="0041507E"/>
    <w:rsid w:val="00456379"/>
    <w:rsid w:val="004645E8"/>
    <w:rsid w:val="00494C45"/>
    <w:rsid w:val="004A2964"/>
    <w:rsid w:val="004C049F"/>
    <w:rsid w:val="004C17CA"/>
    <w:rsid w:val="004C2C11"/>
    <w:rsid w:val="004D0216"/>
    <w:rsid w:val="004F54F4"/>
    <w:rsid w:val="005000E2"/>
    <w:rsid w:val="00517B80"/>
    <w:rsid w:val="00522444"/>
    <w:rsid w:val="005236D5"/>
    <w:rsid w:val="005443E7"/>
    <w:rsid w:val="00584BF2"/>
    <w:rsid w:val="005A5DCD"/>
    <w:rsid w:val="005B6808"/>
    <w:rsid w:val="005C3395"/>
    <w:rsid w:val="005D7FDF"/>
    <w:rsid w:val="006357C6"/>
    <w:rsid w:val="006762FD"/>
    <w:rsid w:val="006A3CE7"/>
    <w:rsid w:val="007334C9"/>
    <w:rsid w:val="00765325"/>
    <w:rsid w:val="007917F2"/>
    <w:rsid w:val="007B15EF"/>
    <w:rsid w:val="007B7E7B"/>
    <w:rsid w:val="007D02B2"/>
    <w:rsid w:val="00810D9A"/>
    <w:rsid w:val="008207EC"/>
    <w:rsid w:val="00821B75"/>
    <w:rsid w:val="00875115"/>
    <w:rsid w:val="008D3D10"/>
    <w:rsid w:val="008F1EA8"/>
    <w:rsid w:val="0090492B"/>
    <w:rsid w:val="009216A9"/>
    <w:rsid w:val="009356A3"/>
    <w:rsid w:val="00973076"/>
    <w:rsid w:val="0098001F"/>
    <w:rsid w:val="009B593D"/>
    <w:rsid w:val="009C138F"/>
    <w:rsid w:val="009F074E"/>
    <w:rsid w:val="009F760F"/>
    <w:rsid w:val="00A03940"/>
    <w:rsid w:val="00A267AC"/>
    <w:rsid w:val="00A372C0"/>
    <w:rsid w:val="00A56065"/>
    <w:rsid w:val="00A648C5"/>
    <w:rsid w:val="00A82269"/>
    <w:rsid w:val="00A94BB3"/>
    <w:rsid w:val="00AA6AFF"/>
    <w:rsid w:val="00AD04D8"/>
    <w:rsid w:val="00AD7665"/>
    <w:rsid w:val="00AF3576"/>
    <w:rsid w:val="00B5216B"/>
    <w:rsid w:val="00B76A50"/>
    <w:rsid w:val="00B925E3"/>
    <w:rsid w:val="00BC2C46"/>
    <w:rsid w:val="00C1308D"/>
    <w:rsid w:val="00C637DD"/>
    <w:rsid w:val="00C6554A"/>
    <w:rsid w:val="00C93303"/>
    <w:rsid w:val="00C969E0"/>
    <w:rsid w:val="00CE7C1E"/>
    <w:rsid w:val="00CF355B"/>
    <w:rsid w:val="00D31178"/>
    <w:rsid w:val="00D41012"/>
    <w:rsid w:val="00D43131"/>
    <w:rsid w:val="00D617AF"/>
    <w:rsid w:val="00D747F6"/>
    <w:rsid w:val="00D85249"/>
    <w:rsid w:val="00D90757"/>
    <w:rsid w:val="00DB693C"/>
    <w:rsid w:val="00DC2CC1"/>
    <w:rsid w:val="00DE12E2"/>
    <w:rsid w:val="00DF273C"/>
    <w:rsid w:val="00E10A51"/>
    <w:rsid w:val="00E11CFB"/>
    <w:rsid w:val="00E517AA"/>
    <w:rsid w:val="00E716A7"/>
    <w:rsid w:val="00E848F5"/>
    <w:rsid w:val="00EB1C24"/>
    <w:rsid w:val="00EB1D8B"/>
    <w:rsid w:val="00ED1A4C"/>
    <w:rsid w:val="00ED7C44"/>
    <w:rsid w:val="00F33366"/>
    <w:rsid w:val="00F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9F6A"/>
  <w15:chartTrackingRefBased/>
  <w15:docId w15:val="{15897C89-2E6A-4EFE-AD14-BC885C0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0D72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DB2F-C815-4D4A-B8AC-CFFA94BE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239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2024-07-29T15:24:00Z</dcterms:created>
  <dcterms:modified xsi:type="dcterms:W3CDTF">2024-07-29T19:23:00Z</dcterms:modified>
</cp:coreProperties>
</file>