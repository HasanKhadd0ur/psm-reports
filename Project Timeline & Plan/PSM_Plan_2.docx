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C969E0" w:rsidRDefault="00C969E0" w:rsidP="00C969E0">
      <w:pPr>
        <w:pStyle w:val="Title"/>
        <w:rPr>
          <w:sz w:val="200"/>
          <w:szCs w:val="44"/>
        </w:rPr>
      </w:pPr>
      <w:r w:rsidRPr="00C969E0">
        <w:rPr>
          <w:rFonts w:hint="cs"/>
          <w:sz w:val="200"/>
          <w:szCs w:val="44"/>
          <w:rtl/>
        </w:rPr>
        <w:t>خطة تنفيذ المشروع</w:t>
      </w:r>
    </w:p>
    <w:p w:rsidR="00C6554A" w:rsidRPr="00D5413C" w:rsidRDefault="00C969E0" w:rsidP="00C969E0">
      <w:pPr>
        <w:pStyle w:val="Subtitle"/>
      </w:pPr>
      <w:r>
        <w:rPr>
          <w:rFonts w:hint="cs"/>
          <w:rtl/>
        </w:rPr>
        <w:t>الخطة الزمنية لتنفيذ المشروع</w:t>
      </w:r>
    </w:p>
    <w:p w:rsidR="00AD7665" w:rsidRDefault="00C969E0" w:rsidP="00C969E0">
      <w:pPr>
        <w:pStyle w:val="ContactInfo"/>
        <w:rPr>
          <w:rtl/>
        </w:rPr>
      </w:pPr>
      <w:r>
        <w:t>Hasan Khaddour</w:t>
      </w:r>
      <w:r w:rsidR="00C6554A">
        <w:t xml:space="preserve"> | </w:t>
      </w:r>
      <w:r>
        <w:t>Project</w:t>
      </w:r>
      <w:r w:rsidR="00C6554A">
        <w:t xml:space="preserve"> |</w:t>
      </w:r>
      <w:r w:rsidR="00C6554A" w:rsidRPr="00D5413C">
        <w:t xml:space="preserve"> </w:t>
      </w:r>
      <w:r>
        <w:t xml:space="preserve">30/7 </w:t>
      </w: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</w:pPr>
    </w:p>
    <w:p w:rsidR="00540612" w:rsidRDefault="00540612" w:rsidP="000D72B1">
      <w:pPr>
        <w:pStyle w:val="ContactInfo"/>
      </w:pPr>
    </w:p>
    <w:p w:rsidR="00540612" w:rsidRPr="003816C9" w:rsidRDefault="003816C9" w:rsidP="003816C9">
      <w:pPr>
        <w:pStyle w:val="Heading1"/>
        <w:numPr>
          <w:ilvl w:val="0"/>
          <w:numId w:val="16"/>
        </w:numPr>
        <w:bidi/>
        <w:rPr>
          <w:sz w:val="48"/>
          <w:szCs w:val="48"/>
          <w:lang w:bidi="ar-SY"/>
        </w:rPr>
      </w:pPr>
      <w:r w:rsidRPr="003816C9">
        <w:rPr>
          <w:rFonts w:hint="cs"/>
          <w:sz w:val="48"/>
          <w:szCs w:val="48"/>
          <w:rtl/>
          <w:lang w:bidi="ar-SY"/>
        </w:rPr>
        <w:t xml:space="preserve">مخطط </w:t>
      </w:r>
      <w:r w:rsidRPr="003816C9">
        <w:rPr>
          <w:sz w:val="48"/>
          <w:szCs w:val="48"/>
          <w:lang w:bidi="ar-SY"/>
        </w:rPr>
        <w:t xml:space="preserve">Gantt </w:t>
      </w:r>
    </w:p>
    <w:p w:rsidR="000D72B1" w:rsidRDefault="00AD7665" w:rsidP="00765325">
      <w:pPr>
        <w:pStyle w:val="ContactInfo"/>
        <w:jc w:val="both"/>
      </w:pPr>
      <w:r w:rsidRPr="00AD7665">
        <w:rPr>
          <w:noProof/>
        </w:rPr>
        <w:drawing>
          <wp:inline distT="0" distB="0" distL="0" distR="0" wp14:anchorId="2548F192" wp14:editId="658D1634">
            <wp:extent cx="6444708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8652" cy="380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665">
        <w:t xml:space="preserve"> </w:t>
      </w:r>
      <w:r w:rsidR="00C6554A">
        <w:br w:type="page"/>
      </w:r>
    </w:p>
    <w:p w:rsidR="003816C9" w:rsidRPr="003816C9" w:rsidRDefault="003816C9" w:rsidP="003816C9">
      <w:pPr>
        <w:pStyle w:val="Heading1"/>
        <w:numPr>
          <w:ilvl w:val="0"/>
          <w:numId w:val="16"/>
        </w:numPr>
        <w:bidi/>
        <w:rPr>
          <w:rFonts w:hint="cs"/>
          <w:sz w:val="48"/>
          <w:szCs w:val="48"/>
          <w:rtl/>
          <w:lang w:bidi="ar-SY"/>
        </w:rPr>
      </w:pPr>
      <w:r w:rsidRPr="003816C9">
        <w:rPr>
          <w:rFonts w:hint="cs"/>
          <w:sz w:val="48"/>
          <w:szCs w:val="48"/>
          <w:rtl/>
          <w:lang w:bidi="ar-SY"/>
        </w:rPr>
        <w:lastRenderedPageBreak/>
        <w:t>خطة تنفيذ المشروع:</w:t>
      </w:r>
    </w:p>
    <w:p w:rsidR="003816C9" w:rsidRDefault="003816C9" w:rsidP="00765325">
      <w:pPr>
        <w:pStyle w:val="ContactInfo"/>
        <w:jc w:val="both"/>
      </w:pPr>
    </w:p>
    <w:tbl>
      <w:tblPr>
        <w:tblStyle w:val="TableGrid"/>
        <w:tblW w:w="11097" w:type="dxa"/>
        <w:tblInd w:w="-1236" w:type="dxa"/>
        <w:tblLook w:val="04A0" w:firstRow="1" w:lastRow="0" w:firstColumn="1" w:lastColumn="0" w:noHBand="0" w:noVBand="1"/>
      </w:tblPr>
      <w:tblGrid>
        <w:gridCol w:w="1861"/>
        <w:gridCol w:w="2160"/>
        <w:gridCol w:w="2160"/>
        <w:gridCol w:w="2696"/>
        <w:gridCol w:w="2220"/>
      </w:tblGrid>
      <w:tr w:rsidR="00C1308D" w:rsidTr="00765325">
        <w:trPr>
          <w:trHeight w:val="1792"/>
        </w:trPr>
        <w:tc>
          <w:tcPr>
            <w:tcW w:w="11097" w:type="dxa"/>
            <w:gridSpan w:val="5"/>
            <w:shd w:val="clear" w:color="auto" w:fill="138576" w:themeFill="accent6" w:themeFillShade="BF"/>
            <w:vAlign w:val="center"/>
          </w:tcPr>
          <w:p w:rsidR="00C1308D" w:rsidRPr="00765325" w:rsidRDefault="00C1308D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</w:rPr>
            </w:pPr>
            <w:r w:rsidRPr="00765325">
              <w:rPr>
                <w:rFonts w:asciiTheme="majorBidi" w:hAnsiTheme="majorBidi" w:cstheme="majorBidi" w:hint="cs"/>
                <w:color w:val="000000" w:themeColor="text1"/>
                <w:sz w:val="44"/>
                <w:szCs w:val="44"/>
                <w:rtl/>
              </w:rPr>
              <w:t>مشروع إدارة حالة مشاريع المعهد العالي</w:t>
            </w:r>
          </w:p>
        </w:tc>
      </w:tr>
      <w:tr w:rsidR="000D72B1" w:rsidTr="00765325">
        <w:trPr>
          <w:trHeight w:val="891"/>
        </w:trPr>
        <w:tc>
          <w:tcPr>
            <w:tcW w:w="1861" w:type="dxa"/>
            <w:shd w:val="clear" w:color="auto" w:fill="2C3F71" w:themeFill="accent5" w:themeFillShade="80"/>
            <w:vAlign w:val="center"/>
          </w:tcPr>
          <w:p w:rsidR="000D72B1" w:rsidRPr="00765325" w:rsidRDefault="000D72B1" w:rsidP="00765325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  <w:t>المدة</w:t>
            </w:r>
            <w:r w:rsidR="00765325"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2160" w:type="dxa"/>
            <w:shd w:val="clear" w:color="auto" w:fill="2C3F71" w:themeFill="accent5" w:themeFillShade="80"/>
            <w:vAlign w:val="center"/>
          </w:tcPr>
          <w:p w:rsidR="000D72B1" w:rsidRPr="00765325" w:rsidRDefault="000D72B1" w:rsidP="000D72B1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النهاية</w:t>
            </w:r>
          </w:p>
        </w:tc>
        <w:tc>
          <w:tcPr>
            <w:tcW w:w="2160" w:type="dxa"/>
            <w:shd w:val="clear" w:color="auto" w:fill="2C3F71" w:themeFill="accent5" w:themeFillShade="80"/>
            <w:vAlign w:val="center"/>
          </w:tcPr>
          <w:p w:rsidR="000D72B1" w:rsidRPr="00765325" w:rsidRDefault="000D72B1" w:rsidP="000D72B1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البدء</w:t>
            </w:r>
          </w:p>
        </w:tc>
        <w:tc>
          <w:tcPr>
            <w:tcW w:w="2696" w:type="dxa"/>
            <w:shd w:val="clear" w:color="auto" w:fill="2C3F71" w:themeFill="accent5" w:themeFillShade="80"/>
            <w:vAlign w:val="center"/>
          </w:tcPr>
          <w:p w:rsidR="000D72B1" w:rsidRPr="00765325" w:rsidRDefault="000D72B1" w:rsidP="000D72B1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المراحل الجزئية</w:t>
            </w:r>
          </w:p>
        </w:tc>
        <w:tc>
          <w:tcPr>
            <w:tcW w:w="2220" w:type="dxa"/>
            <w:shd w:val="clear" w:color="auto" w:fill="2C3F71" w:themeFill="accent5" w:themeFillShade="80"/>
            <w:vAlign w:val="center"/>
          </w:tcPr>
          <w:p w:rsidR="000D72B1" w:rsidRPr="000D72B1" w:rsidRDefault="000D72B1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72B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المرحلة</w:t>
            </w:r>
          </w:p>
        </w:tc>
      </w:tr>
      <w:tr w:rsidR="00A648C5" w:rsidTr="00765325">
        <w:trPr>
          <w:trHeight w:val="835"/>
        </w:trPr>
        <w:tc>
          <w:tcPr>
            <w:tcW w:w="1861" w:type="dxa"/>
            <w:vAlign w:val="center"/>
          </w:tcPr>
          <w:p w:rsidR="00A648C5" w:rsidRPr="000D72B1" w:rsidRDefault="00A56065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A648C5" w:rsidRPr="000D72B1" w:rsidRDefault="00AD7665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31/7</w:t>
            </w:r>
          </w:p>
        </w:tc>
        <w:tc>
          <w:tcPr>
            <w:tcW w:w="2160" w:type="dxa"/>
            <w:vAlign w:val="center"/>
          </w:tcPr>
          <w:p w:rsidR="00A648C5" w:rsidRPr="000D72B1" w:rsidRDefault="001308BB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/7</w:t>
            </w:r>
          </w:p>
        </w:tc>
        <w:tc>
          <w:tcPr>
            <w:tcW w:w="2696" w:type="dxa"/>
            <w:vAlign w:val="center"/>
          </w:tcPr>
          <w:p w:rsidR="00A648C5" w:rsidRPr="000D72B1" w:rsidRDefault="00A648C5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A648C5" w:rsidRPr="000D72B1" w:rsidRDefault="00C1308D" w:rsidP="000D72B1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تحديد نطاق المشروع وهدفه</w:t>
            </w: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أنظمة تتبع حالة المشاريع</w:t>
            </w:r>
          </w:p>
        </w:tc>
        <w:tc>
          <w:tcPr>
            <w:tcW w:w="2220" w:type="dxa"/>
            <w:vMerge w:val="restart"/>
            <w:shd w:val="clear" w:color="auto" w:fill="738AC8" w:themeFill="accent5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الدراسة المرجعية </w:t>
            </w: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الحاجة إلى النظام</w:t>
            </w:r>
          </w:p>
        </w:tc>
        <w:tc>
          <w:tcPr>
            <w:tcW w:w="2220" w:type="dxa"/>
            <w:vMerge/>
            <w:shd w:val="clear" w:color="auto" w:fill="738AC8" w:themeFill="accent5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:rsidR="00C1308D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دراسة آلية سير العمل</w:t>
            </w:r>
          </w:p>
        </w:tc>
        <w:tc>
          <w:tcPr>
            <w:tcW w:w="2220" w:type="dxa"/>
            <w:vMerge/>
            <w:shd w:val="clear" w:color="auto" w:fill="738AC8" w:themeFill="accent5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6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D9D9D9" w:themeFill="background1" w:themeFillShade="D9"/>
            <w:vAlign w:val="center"/>
          </w:tcPr>
          <w:p w:rsidR="00C1308D" w:rsidRPr="000D72B1" w:rsidRDefault="00540612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...</w:t>
            </w:r>
          </w:p>
        </w:tc>
        <w:tc>
          <w:tcPr>
            <w:tcW w:w="2220" w:type="dxa"/>
            <w:vMerge/>
            <w:shd w:val="clear" w:color="auto" w:fill="738AC8" w:themeFill="accent5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3/8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جمع المتطلبات </w:t>
            </w:r>
          </w:p>
        </w:tc>
      </w:tr>
      <w:tr w:rsidR="00C1308D" w:rsidTr="00765325">
        <w:trPr>
          <w:trHeight w:val="891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C1308D" w:rsidRPr="000D72B1" w:rsidRDefault="00540612" w:rsidP="00AD7665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8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C1308D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7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حالات الاستخدام</w:t>
            </w:r>
          </w:p>
        </w:tc>
        <w:tc>
          <w:tcPr>
            <w:tcW w:w="2220" w:type="dxa"/>
            <w:vMerge w:val="restart"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الدراسة التحليلية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(تحليل المتطلبات)</w:t>
            </w: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C1308D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10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C1308D" w:rsidRPr="000D72B1" w:rsidRDefault="00540612" w:rsidP="00765325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9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الوصف السردي لحالات الاستخدام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60" w:type="dxa"/>
            <w:vAlign w:val="center"/>
          </w:tcPr>
          <w:p w:rsidR="00C1308D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12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C1308D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11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مخططات المفاهيم وعقود العمليات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C1308D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13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C1308D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13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C1308D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مخطط الصفوف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lastRenderedPageBreak/>
              <w:t>1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 w:rsidR="0054061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 w:rsidR="0054061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تصميم </w:t>
            </w:r>
            <w:r w:rsidR="0054061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بني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ة</w:t>
            </w:r>
            <w:r w:rsidR="0054061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النظام من طرف المخدم</w:t>
            </w: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تصميم النظام</w:t>
            </w:r>
          </w:p>
        </w:tc>
      </w:tr>
      <w:tr w:rsidR="00E10A51" w:rsidTr="00765325">
        <w:trPr>
          <w:trHeight w:val="835"/>
        </w:trPr>
        <w:tc>
          <w:tcPr>
            <w:tcW w:w="1861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 w:rsidR="0054061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8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 w:rsidR="0054061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4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E10A51" w:rsidRPr="000D72B1" w:rsidRDefault="00540612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تنفيذ المجالات الرئيسية لطرف المخدم</w:t>
            </w:r>
            <w:r w:rsidR="00E10A5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20" w:type="dxa"/>
            <w:vMerge w:val="restart"/>
            <w:shd w:val="clear" w:color="auto" w:fill="ABB8DE" w:themeFill="accent5" w:themeFillTint="99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تطوير النظام</w:t>
            </w:r>
          </w:p>
        </w:tc>
      </w:tr>
      <w:tr w:rsidR="00E10A51" w:rsidTr="00765325">
        <w:trPr>
          <w:trHeight w:val="835"/>
        </w:trPr>
        <w:tc>
          <w:tcPr>
            <w:tcW w:w="1861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 w:rsidR="0054061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9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 w:rsidR="0054061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5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تنفيذ الو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اجهة الامامية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10A51" w:rsidTr="00765325">
        <w:trPr>
          <w:trHeight w:val="835"/>
        </w:trPr>
        <w:tc>
          <w:tcPr>
            <w:tcW w:w="1861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E10A51" w:rsidRPr="000D72B1" w:rsidRDefault="00540612" w:rsidP="00AD7665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23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E10A51" w:rsidRPr="000D72B1" w:rsidRDefault="00AD7665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 w:rsidR="0054061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9</w:t>
            </w:r>
            <w:r w:rsidR="0054061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96" w:type="dxa"/>
            <w:vAlign w:val="center"/>
          </w:tcPr>
          <w:p w:rsidR="00E10A51" w:rsidRPr="000D72B1" w:rsidRDefault="00540612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تنفيذ المجالات الاضافية  لطلاف المخدم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10A51" w:rsidTr="00765325">
        <w:trPr>
          <w:trHeight w:val="835"/>
        </w:trPr>
        <w:tc>
          <w:tcPr>
            <w:tcW w:w="1861" w:type="dxa"/>
            <w:vAlign w:val="center"/>
          </w:tcPr>
          <w:p w:rsidR="00E10A51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E10A51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26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E10A51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24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استكمال تنفيذ الو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اجهة الامامية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10A51" w:rsidTr="00765325">
        <w:trPr>
          <w:trHeight w:val="835"/>
        </w:trPr>
        <w:tc>
          <w:tcPr>
            <w:tcW w:w="1861" w:type="dxa"/>
            <w:vAlign w:val="center"/>
          </w:tcPr>
          <w:p w:rsidR="00E10A51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 /</w:t>
            </w:r>
            <w:r w:rsidR="00A5606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E10A51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/7</w:t>
            </w:r>
          </w:p>
        </w:tc>
        <w:tc>
          <w:tcPr>
            <w:tcW w:w="2160" w:type="dxa"/>
            <w:vAlign w:val="center"/>
          </w:tcPr>
          <w:p w:rsidR="00E10A51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28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E10A51" w:rsidRDefault="00E10A51" w:rsidP="00A56065">
            <w:pPr>
              <w:pStyle w:val="ContactInfo"/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توثيق </w:t>
            </w:r>
            <w:r w:rsidR="00A5606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ال </w:t>
            </w:r>
            <w:r w:rsidR="00A560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API 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E10A51" w:rsidRPr="000D72B1" w:rsidRDefault="00E10A51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</w:t>
            </w:r>
            <w:r w:rsidR="00A5606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C1308D" w:rsidRPr="000D72B1" w:rsidRDefault="00540612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160" w:type="dxa"/>
            <w:vAlign w:val="center"/>
          </w:tcPr>
          <w:p w:rsidR="00C1308D" w:rsidRPr="000D72B1" w:rsidRDefault="00AD7665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  <w:r w:rsidR="0054061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C1308D" w:rsidRPr="000D72B1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اختبار تطبيق الواجهة الخلفية </w:t>
            </w:r>
          </w:p>
        </w:tc>
        <w:tc>
          <w:tcPr>
            <w:tcW w:w="2220" w:type="dxa"/>
            <w:vMerge w:val="restart"/>
            <w:shd w:val="clear" w:color="auto" w:fill="ABB8DE" w:themeFill="accent5" w:themeFillTint="99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الاختبار</w:t>
            </w:r>
          </w:p>
        </w:tc>
      </w:tr>
      <w:tr w:rsidR="00A56065" w:rsidTr="00765325">
        <w:trPr>
          <w:trHeight w:val="835"/>
        </w:trPr>
        <w:tc>
          <w:tcPr>
            <w:tcW w:w="1861" w:type="dxa"/>
            <w:vAlign w:val="center"/>
          </w:tcPr>
          <w:p w:rsidR="00A56065" w:rsidRPr="000D72B1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Partial/2</w:t>
            </w:r>
          </w:p>
        </w:tc>
        <w:tc>
          <w:tcPr>
            <w:tcW w:w="2160" w:type="dxa"/>
            <w:vAlign w:val="center"/>
          </w:tcPr>
          <w:p w:rsidR="00A56065" w:rsidRPr="000D72B1" w:rsidRDefault="00540612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160" w:type="dxa"/>
            <w:vAlign w:val="center"/>
          </w:tcPr>
          <w:p w:rsidR="00A56065" w:rsidRPr="000D72B1" w:rsidRDefault="00540612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</w:t>
            </w:r>
            <w:r w:rsidR="00AD766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696" w:type="dxa"/>
            <w:vAlign w:val="center"/>
          </w:tcPr>
          <w:p w:rsidR="00A56065" w:rsidRDefault="00AD76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اختبار تطبيق الواجهة الامامية</w:t>
            </w:r>
          </w:p>
        </w:tc>
        <w:tc>
          <w:tcPr>
            <w:tcW w:w="2220" w:type="dxa"/>
            <w:vMerge/>
            <w:shd w:val="clear" w:color="auto" w:fill="ABB8DE" w:themeFill="accent5" w:themeFillTint="99"/>
            <w:vAlign w:val="center"/>
          </w:tcPr>
          <w:p w:rsidR="00A56065" w:rsidRDefault="00A5606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C1308D" w:rsidTr="00765325">
        <w:trPr>
          <w:trHeight w:val="835"/>
        </w:trPr>
        <w:tc>
          <w:tcPr>
            <w:tcW w:w="1861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C1308D" w:rsidRPr="000D72B1" w:rsidRDefault="00540612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</w:t>
            </w:r>
            <w:r w:rsidR="0076532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160" w:type="dxa"/>
            <w:vAlign w:val="center"/>
          </w:tcPr>
          <w:p w:rsidR="00C1308D" w:rsidRPr="000D72B1" w:rsidRDefault="00540612" w:rsidP="00540612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  <w:r w:rsidR="0076532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696" w:type="dxa"/>
            <w:vAlign w:val="center"/>
          </w:tcPr>
          <w:p w:rsidR="00C1308D" w:rsidRPr="000D72B1" w:rsidRDefault="00C1308D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C1308D" w:rsidRPr="000D72B1" w:rsidRDefault="00765325" w:rsidP="00765325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مراجعة نهائية</w:t>
            </w:r>
          </w:p>
        </w:tc>
      </w:tr>
      <w:tr w:rsidR="00765325" w:rsidTr="00765325">
        <w:trPr>
          <w:trHeight w:val="835"/>
        </w:trPr>
        <w:tc>
          <w:tcPr>
            <w:tcW w:w="1861" w:type="dxa"/>
            <w:vAlign w:val="center"/>
          </w:tcPr>
          <w:p w:rsidR="00765325" w:rsidRPr="000D72B1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765325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765325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696" w:type="dxa"/>
            <w:vAlign w:val="center"/>
          </w:tcPr>
          <w:p w:rsidR="00765325" w:rsidRPr="000D72B1" w:rsidRDefault="00765325" w:rsidP="00C1308D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765325" w:rsidRDefault="00765325" w:rsidP="00765325">
            <w:pPr>
              <w:pStyle w:val="ContactInfo"/>
              <w:jc w:val="lef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</w:p>
        </w:tc>
      </w:tr>
    </w:tbl>
    <w:p w:rsidR="0007201F" w:rsidRDefault="0007201F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AD7665" w:rsidRDefault="00AD7665" w:rsidP="000D72B1">
      <w:pPr>
        <w:pStyle w:val="ContactInfo"/>
        <w:rPr>
          <w:rtl/>
        </w:rPr>
      </w:pPr>
    </w:p>
    <w:p w:rsidR="003816C9" w:rsidRDefault="003816C9" w:rsidP="000D72B1">
      <w:pPr>
        <w:pStyle w:val="ContactInfo"/>
        <w:rPr>
          <w:rtl/>
        </w:rPr>
      </w:pPr>
    </w:p>
    <w:p w:rsidR="003816C9" w:rsidRDefault="003816C9" w:rsidP="000D72B1">
      <w:pPr>
        <w:pStyle w:val="ContactInfo"/>
        <w:rPr>
          <w:rtl/>
        </w:rPr>
      </w:pPr>
    </w:p>
    <w:p w:rsidR="003816C9" w:rsidRDefault="003816C9" w:rsidP="000D72B1">
      <w:pPr>
        <w:pStyle w:val="ContactInfo"/>
        <w:rPr>
          <w:rtl/>
        </w:rPr>
      </w:pPr>
    </w:p>
    <w:p w:rsidR="003816C9" w:rsidRDefault="003816C9" w:rsidP="000D72B1">
      <w:pPr>
        <w:pStyle w:val="ContactInfo"/>
        <w:rPr>
          <w:rtl/>
        </w:rPr>
      </w:pPr>
    </w:p>
    <w:p w:rsidR="003816C9" w:rsidRDefault="003816C9" w:rsidP="000D72B1">
      <w:pPr>
        <w:pStyle w:val="ContactInfo"/>
        <w:rPr>
          <w:rtl/>
        </w:rPr>
      </w:pPr>
    </w:p>
    <w:p w:rsidR="003816C9" w:rsidRDefault="003816C9" w:rsidP="000D72B1">
      <w:pPr>
        <w:pStyle w:val="ContactInfo"/>
        <w:rPr>
          <w:rtl/>
        </w:rPr>
      </w:pPr>
    </w:p>
    <w:p w:rsidR="003816C9" w:rsidRDefault="003816C9" w:rsidP="000D72B1">
      <w:pPr>
        <w:pStyle w:val="ContactInfo"/>
        <w:rPr>
          <w:rtl/>
        </w:rPr>
      </w:pPr>
    </w:p>
    <w:p w:rsidR="003816C9" w:rsidRDefault="003816C9" w:rsidP="003816C9">
      <w:pPr>
        <w:pStyle w:val="Heading1"/>
        <w:numPr>
          <w:ilvl w:val="0"/>
          <w:numId w:val="16"/>
        </w:numPr>
        <w:bidi/>
        <w:rPr>
          <w:sz w:val="48"/>
          <w:szCs w:val="48"/>
          <w:rtl/>
        </w:rPr>
      </w:pPr>
      <w:r w:rsidRPr="003816C9">
        <w:rPr>
          <w:rFonts w:hint="cs"/>
          <w:sz w:val="48"/>
          <w:szCs w:val="48"/>
          <w:rtl/>
        </w:rPr>
        <w:lastRenderedPageBreak/>
        <w:t>الخطة الزمنية لتنفيذ المشروع:</w:t>
      </w:r>
    </w:p>
    <w:p w:rsidR="003816C9" w:rsidRPr="003816C9" w:rsidRDefault="003816C9" w:rsidP="003816C9">
      <w:pPr>
        <w:bidi/>
        <w:rPr>
          <w:rtl/>
        </w:rPr>
      </w:pPr>
    </w:p>
    <w:tbl>
      <w:tblPr>
        <w:tblStyle w:val="TableGrid"/>
        <w:tblW w:w="6241" w:type="dxa"/>
        <w:jc w:val="center"/>
        <w:tblLook w:val="04A0" w:firstRow="1" w:lastRow="0" w:firstColumn="1" w:lastColumn="0" w:noHBand="0" w:noVBand="1"/>
      </w:tblPr>
      <w:tblGrid>
        <w:gridCol w:w="1861"/>
        <w:gridCol w:w="2160"/>
        <w:gridCol w:w="2220"/>
      </w:tblGrid>
      <w:tr w:rsidR="003816C9" w:rsidRPr="000D72B1" w:rsidTr="003816C9">
        <w:trPr>
          <w:trHeight w:val="891"/>
          <w:jc w:val="center"/>
        </w:trPr>
        <w:tc>
          <w:tcPr>
            <w:tcW w:w="6241" w:type="dxa"/>
            <w:gridSpan w:val="3"/>
            <w:shd w:val="clear" w:color="auto" w:fill="138576" w:themeFill="accent6" w:themeFillShade="BF"/>
            <w:vAlign w:val="center"/>
          </w:tcPr>
          <w:p w:rsidR="003816C9" w:rsidRPr="00765325" w:rsidRDefault="003816C9" w:rsidP="003816C9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44"/>
                <w:szCs w:val="44"/>
                <w:rtl/>
              </w:rPr>
            </w:pPr>
            <w:r w:rsidRPr="00765325">
              <w:rPr>
                <w:rFonts w:asciiTheme="majorBidi" w:hAnsiTheme="majorBidi" w:cstheme="majorBidi" w:hint="cs"/>
                <w:color w:val="000000" w:themeColor="text1"/>
                <w:sz w:val="44"/>
                <w:szCs w:val="44"/>
                <w:rtl/>
              </w:rPr>
              <w:t>مشروع إدارة حالة مشاريع المعهد العالي</w:t>
            </w:r>
          </w:p>
        </w:tc>
      </w:tr>
      <w:tr w:rsidR="003816C9" w:rsidRPr="000D72B1" w:rsidTr="003816C9">
        <w:trPr>
          <w:trHeight w:val="891"/>
          <w:jc w:val="center"/>
        </w:trPr>
        <w:tc>
          <w:tcPr>
            <w:tcW w:w="1861" w:type="dxa"/>
            <w:shd w:val="clear" w:color="auto" w:fill="2C3F71" w:themeFill="accent5" w:themeFillShade="80"/>
            <w:vAlign w:val="center"/>
          </w:tcPr>
          <w:p w:rsidR="003816C9" w:rsidRPr="00765325" w:rsidRDefault="003816C9" w:rsidP="003D0D93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  <w:lang w:bidi="ar-SY"/>
              </w:rPr>
              <w:t>المدة</w:t>
            </w:r>
            <w:r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2160" w:type="dxa"/>
            <w:shd w:val="clear" w:color="auto" w:fill="2C3F71" w:themeFill="accent5" w:themeFillShade="80"/>
            <w:vAlign w:val="center"/>
          </w:tcPr>
          <w:p w:rsidR="003816C9" w:rsidRPr="00765325" w:rsidRDefault="003816C9" w:rsidP="003D0D93">
            <w:pPr>
              <w:pStyle w:val="ContactInfo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76532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تاريخ البدء</w:t>
            </w:r>
          </w:p>
        </w:tc>
        <w:tc>
          <w:tcPr>
            <w:tcW w:w="2220" w:type="dxa"/>
            <w:shd w:val="clear" w:color="auto" w:fill="2C3F71" w:themeFill="accent5" w:themeFillShade="80"/>
            <w:vAlign w:val="center"/>
          </w:tcPr>
          <w:p w:rsidR="003816C9" w:rsidRPr="000D72B1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D72B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المرحلة</w:t>
            </w:r>
          </w:p>
        </w:tc>
      </w:tr>
      <w:tr w:rsidR="003816C9" w:rsidRPr="000D72B1" w:rsidTr="003816C9">
        <w:trPr>
          <w:trHeight w:val="835"/>
          <w:jc w:val="center"/>
        </w:trPr>
        <w:tc>
          <w:tcPr>
            <w:tcW w:w="1861" w:type="dxa"/>
            <w:vAlign w:val="center"/>
          </w:tcPr>
          <w:p w:rsidR="003816C9" w:rsidRPr="000D72B1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2160" w:type="dxa"/>
            <w:vAlign w:val="center"/>
          </w:tcPr>
          <w:p w:rsidR="003816C9" w:rsidRPr="000D72B1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31/7</w:t>
            </w: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3816C9" w:rsidRPr="000D72B1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تحديد نطاق المشروع وهدفه</w:t>
            </w:r>
          </w:p>
        </w:tc>
      </w:tr>
      <w:tr w:rsidR="003816C9" w:rsidRPr="000D72B1" w:rsidTr="003816C9">
        <w:trPr>
          <w:trHeight w:val="891"/>
          <w:jc w:val="center"/>
        </w:trPr>
        <w:tc>
          <w:tcPr>
            <w:tcW w:w="1861" w:type="dxa"/>
            <w:vAlign w:val="center"/>
          </w:tcPr>
          <w:p w:rsidR="003816C9" w:rsidRPr="000D72B1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3816C9" w:rsidRPr="000D72B1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1/8</w:t>
            </w: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3816C9" w:rsidRPr="000D72B1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جمع المتطلبات </w:t>
            </w:r>
          </w:p>
        </w:tc>
      </w:tr>
      <w:tr w:rsidR="003816C9" w:rsidRPr="000D72B1" w:rsidTr="003816C9">
        <w:trPr>
          <w:trHeight w:val="891"/>
          <w:jc w:val="center"/>
        </w:trPr>
        <w:tc>
          <w:tcPr>
            <w:tcW w:w="1861" w:type="dxa"/>
            <w:vAlign w:val="center"/>
          </w:tcPr>
          <w:p w:rsidR="003816C9" w:rsidRDefault="003816C9" w:rsidP="003D0D93">
            <w:pPr>
              <w:pStyle w:val="ContactInfo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3816C9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2/8</w:t>
            </w: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3816C9" w:rsidRDefault="003816C9" w:rsidP="003D0D93">
            <w:pPr>
              <w:pStyle w:val="ContactInfo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الدراسة المرجعية</w:t>
            </w:r>
          </w:p>
        </w:tc>
      </w:tr>
      <w:tr w:rsidR="003816C9" w:rsidRPr="000D72B1" w:rsidTr="003816C9">
        <w:trPr>
          <w:trHeight w:val="891"/>
          <w:jc w:val="center"/>
        </w:trPr>
        <w:tc>
          <w:tcPr>
            <w:tcW w:w="1861" w:type="dxa"/>
            <w:vAlign w:val="center"/>
          </w:tcPr>
          <w:p w:rsidR="003816C9" w:rsidRPr="000D72B1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3816C9" w:rsidRPr="000D72B1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3816C9" w:rsidRPr="000D72B1" w:rsidRDefault="003816C9" w:rsidP="003D0D93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الدراسة التحليلية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(تحليل المتطلبات)</w:t>
            </w:r>
          </w:p>
        </w:tc>
      </w:tr>
      <w:tr w:rsidR="003816C9" w:rsidRPr="000D72B1" w:rsidTr="003816C9">
        <w:trPr>
          <w:trHeight w:val="835"/>
          <w:jc w:val="center"/>
        </w:trPr>
        <w:tc>
          <w:tcPr>
            <w:tcW w:w="1861" w:type="dxa"/>
            <w:vAlign w:val="center"/>
          </w:tcPr>
          <w:p w:rsidR="003816C9" w:rsidRPr="000D72B1" w:rsidRDefault="003816C9" w:rsidP="003816C9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2160" w:type="dxa"/>
            <w:vAlign w:val="center"/>
          </w:tcPr>
          <w:p w:rsidR="003816C9" w:rsidRPr="000D72B1" w:rsidRDefault="003816C9" w:rsidP="003816C9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13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3816C9" w:rsidRPr="000D72B1" w:rsidRDefault="003816C9" w:rsidP="003816C9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تصميم النظام</w:t>
            </w:r>
          </w:p>
        </w:tc>
      </w:tr>
      <w:tr w:rsidR="003816C9" w:rsidRPr="000D72B1" w:rsidTr="003816C9">
        <w:trPr>
          <w:trHeight w:val="835"/>
          <w:jc w:val="center"/>
        </w:trPr>
        <w:tc>
          <w:tcPr>
            <w:tcW w:w="1861" w:type="dxa"/>
            <w:vAlign w:val="center"/>
          </w:tcPr>
          <w:p w:rsidR="003816C9" w:rsidRPr="000D72B1" w:rsidRDefault="003816C9" w:rsidP="003816C9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160" w:type="dxa"/>
            <w:vAlign w:val="center"/>
          </w:tcPr>
          <w:p w:rsidR="003816C9" w:rsidRPr="000D72B1" w:rsidRDefault="003816C9" w:rsidP="003816C9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16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/8</w:t>
            </w: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3816C9" w:rsidRPr="000D72B1" w:rsidRDefault="003816C9" w:rsidP="003816C9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تطوير النظام</w:t>
            </w:r>
          </w:p>
        </w:tc>
      </w:tr>
      <w:tr w:rsidR="003816C9" w:rsidRPr="000D72B1" w:rsidTr="003816C9">
        <w:trPr>
          <w:trHeight w:val="835"/>
          <w:jc w:val="center"/>
        </w:trPr>
        <w:tc>
          <w:tcPr>
            <w:tcW w:w="1861" w:type="dxa"/>
            <w:vAlign w:val="center"/>
          </w:tcPr>
          <w:p w:rsidR="003816C9" w:rsidRDefault="003816C9" w:rsidP="003816C9">
            <w:pPr>
              <w:pStyle w:val="ContactInfo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60" w:type="dxa"/>
            <w:vAlign w:val="center"/>
          </w:tcPr>
          <w:p w:rsidR="003816C9" w:rsidRDefault="003816C9" w:rsidP="003816C9">
            <w:pPr>
              <w:pStyle w:val="ContactInfo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29/8</w:t>
            </w: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3816C9" w:rsidRPr="000D72B1" w:rsidRDefault="003816C9" w:rsidP="003816C9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الاختبار</w:t>
            </w:r>
          </w:p>
        </w:tc>
      </w:tr>
      <w:tr w:rsidR="003816C9" w:rsidRPr="000D72B1" w:rsidTr="003816C9">
        <w:trPr>
          <w:trHeight w:val="835"/>
          <w:jc w:val="center"/>
        </w:trPr>
        <w:tc>
          <w:tcPr>
            <w:tcW w:w="1861" w:type="dxa"/>
            <w:vAlign w:val="center"/>
          </w:tcPr>
          <w:p w:rsidR="003816C9" w:rsidRDefault="00940E49" w:rsidP="003816C9">
            <w:pPr>
              <w:pStyle w:val="ContactInfo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2/9</w:t>
            </w:r>
            <w:bookmarkStart w:id="5" w:name="_GoBack"/>
            <w:bookmarkEnd w:id="5"/>
          </w:p>
        </w:tc>
        <w:tc>
          <w:tcPr>
            <w:tcW w:w="2160" w:type="dxa"/>
            <w:vAlign w:val="center"/>
          </w:tcPr>
          <w:p w:rsidR="003816C9" w:rsidRDefault="00940E49" w:rsidP="003816C9">
            <w:pPr>
              <w:pStyle w:val="ContactInf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/9</w:t>
            </w:r>
          </w:p>
        </w:tc>
        <w:tc>
          <w:tcPr>
            <w:tcW w:w="2220" w:type="dxa"/>
            <w:shd w:val="clear" w:color="auto" w:fill="ABB8DE" w:themeFill="accent5" w:themeFillTint="99"/>
            <w:vAlign w:val="center"/>
          </w:tcPr>
          <w:p w:rsidR="003816C9" w:rsidRPr="000D72B1" w:rsidRDefault="003816C9" w:rsidP="003816C9">
            <w:pPr>
              <w:pStyle w:val="ContactInfo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SY"/>
              </w:rPr>
              <w:t>المراجعة النهائية</w:t>
            </w:r>
          </w:p>
        </w:tc>
      </w:tr>
    </w:tbl>
    <w:p w:rsidR="003816C9" w:rsidRPr="003816C9" w:rsidRDefault="003816C9" w:rsidP="003816C9">
      <w:pPr>
        <w:bidi/>
      </w:pPr>
    </w:p>
    <w:sectPr w:rsidR="003816C9" w:rsidRPr="003816C9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249" w:rsidRDefault="00CD1249" w:rsidP="00C6554A">
      <w:pPr>
        <w:spacing w:before="0" w:after="0" w:line="240" w:lineRule="auto"/>
      </w:pPr>
      <w:r>
        <w:separator/>
      </w:r>
    </w:p>
  </w:endnote>
  <w:endnote w:type="continuationSeparator" w:id="0">
    <w:p w:rsidR="00CD1249" w:rsidRDefault="00CD124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01F" w:rsidRDefault="0007201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40E4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249" w:rsidRDefault="00CD1249" w:rsidP="00C6554A">
      <w:pPr>
        <w:spacing w:before="0" w:after="0" w:line="240" w:lineRule="auto"/>
      </w:pPr>
      <w:r>
        <w:separator/>
      </w:r>
    </w:p>
  </w:footnote>
  <w:footnote w:type="continuationSeparator" w:id="0">
    <w:p w:rsidR="00CD1249" w:rsidRDefault="00CD124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FE578F9"/>
    <w:multiLevelType w:val="hybridMultilevel"/>
    <w:tmpl w:val="E5046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B1"/>
    <w:rsid w:val="00002019"/>
    <w:rsid w:val="0000240F"/>
    <w:rsid w:val="00013A18"/>
    <w:rsid w:val="00047D2E"/>
    <w:rsid w:val="0006340C"/>
    <w:rsid w:val="0007201F"/>
    <w:rsid w:val="0009702C"/>
    <w:rsid w:val="000D72B1"/>
    <w:rsid w:val="0010298A"/>
    <w:rsid w:val="00125ECD"/>
    <w:rsid w:val="001308BB"/>
    <w:rsid w:val="001408F8"/>
    <w:rsid w:val="001523C1"/>
    <w:rsid w:val="00173932"/>
    <w:rsid w:val="00184C07"/>
    <w:rsid w:val="001B5FFD"/>
    <w:rsid w:val="001E77FC"/>
    <w:rsid w:val="002317E9"/>
    <w:rsid w:val="0024689E"/>
    <w:rsid w:val="002554CD"/>
    <w:rsid w:val="00293B83"/>
    <w:rsid w:val="002B4294"/>
    <w:rsid w:val="002D5C44"/>
    <w:rsid w:val="003065FF"/>
    <w:rsid w:val="00313332"/>
    <w:rsid w:val="00331B7A"/>
    <w:rsid w:val="00333D0D"/>
    <w:rsid w:val="00343A64"/>
    <w:rsid w:val="0034445F"/>
    <w:rsid w:val="003469D4"/>
    <w:rsid w:val="00357FAA"/>
    <w:rsid w:val="00370C6E"/>
    <w:rsid w:val="003816C9"/>
    <w:rsid w:val="003A3DE9"/>
    <w:rsid w:val="003B68CB"/>
    <w:rsid w:val="003C5442"/>
    <w:rsid w:val="0041507E"/>
    <w:rsid w:val="00456379"/>
    <w:rsid w:val="004645E8"/>
    <w:rsid w:val="00494C45"/>
    <w:rsid w:val="004A2964"/>
    <w:rsid w:val="004C049F"/>
    <w:rsid w:val="004C17CA"/>
    <w:rsid w:val="004C2C11"/>
    <w:rsid w:val="004D0216"/>
    <w:rsid w:val="004F54F4"/>
    <w:rsid w:val="005000E2"/>
    <w:rsid w:val="00517B80"/>
    <w:rsid w:val="00522444"/>
    <w:rsid w:val="005236D5"/>
    <w:rsid w:val="00540612"/>
    <w:rsid w:val="005443E7"/>
    <w:rsid w:val="00584BF2"/>
    <w:rsid w:val="005A5DCD"/>
    <w:rsid w:val="005B6808"/>
    <w:rsid w:val="005C3395"/>
    <w:rsid w:val="005D7FDF"/>
    <w:rsid w:val="006357C6"/>
    <w:rsid w:val="006762FD"/>
    <w:rsid w:val="006A3CE7"/>
    <w:rsid w:val="007334C9"/>
    <w:rsid w:val="00765325"/>
    <w:rsid w:val="007917F2"/>
    <w:rsid w:val="007B15EF"/>
    <w:rsid w:val="007B7E7B"/>
    <w:rsid w:val="007D02B2"/>
    <w:rsid w:val="00810D9A"/>
    <w:rsid w:val="008207EC"/>
    <w:rsid w:val="00821B75"/>
    <w:rsid w:val="00875115"/>
    <w:rsid w:val="008D3D10"/>
    <w:rsid w:val="008F1EA8"/>
    <w:rsid w:val="0090492B"/>
    <w:rsid w:val="009216A9"/>
    <w:rsid w:val="009356A3"/>
    <w:rsid w:val="00940E49"/>
    <w:rsid w:val="00973076"/>
    <w:rsid w:val="0098001F"/>
    <w:rsid w:val="009B593D"/>
    <w:rsid w:val="009C138F"/>
    <w:rsid w:val="009F074E"/>
    <w:rsid w:val="009F760F"/>
    <w:rsid w:val="00A03940"/>
    <w:rsid w:val="00A267AC"/>
    <w:rsid w:val="00A372C0"/>
    <w:rsid w:val="00A56065"/>
    <w:rsid w:val="00A648C5"/>
    <w:rsid w:val="00A82269"/>
    <w:rsid w:val="00A94BB3"/>
    <w:rsid w:val="00AA6AFF"/>
    <w:rsid w:val="00AD04D8"/>
    <w:rsid w:val="00AD7665"/>
    <w:rsid w:val="00AF3576"/>
    <w:rsid w:val="00B5216B"/>
    <w:rsid w:val="00B76A50"/>
    <w:rsid w:val="00B925E3"/>
    <w:rsid w:val="00BC2C46"/>
    <w:rsid w:val="00C1308D"/>
    <w:rsid w:val="00C637DD"/>
    <w:rsid w:val="00C6554A"/>
    <w:rsid w:val="00C93303"/>
    <w:rsid w:val="00C969E0"/>
    <w:rsid w:val="00CD1249"/>
    <w:rsid w:val="00CE7C1E"/>
    <w:rsid w:val="00CF355B"/>
    <w:rsid w:val="00D31178"/>
    <w:rsid w:val="00D41012"/>
    <w:rsid w:val="00D43131"/>
    <w:rsid w:val="00D617AF"/>
    <w:rsid w:val="00D747F6"/>
    <w:rsid w:val="00D85249"/>
    <w:rsid w:val="00D90757"/>
    <w:rsid w:val="00DB693C"/>
    <w:rsid w:val="00DC2CC1"/>
    <w:rsid w:val="00DE12E2"/>
    <w:rsid w:val="00DF273C"/>
    <w:rsid w:val="00E10A51"/>
    <w:rsid w:val="00E11CFB"/>
    <w:rsid w:val="00E517AA"/>
    <w:rsid w:val="00E716A7"/>
    <w:rsid w:val="00E848F5"/>
    <w:rsid w:val="00EB1C24"/>
    <w:rsid w:val="00EB1D8B"/>
    <w:rsid w:val="00ED1A4C"/>
    <w:rsid w:val="00ED7C44"/>
    <w:rsid w:val="00F33366"/>
    <w:rsid w:val="00F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7288"/>
  <w15:chartTrackingRefBased/>
  <w15:docId w15:val="{15897C89-2E6A-4EFE-AD14-BC885C0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6C9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0D72B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92DB4-ABBF-4E4C-B50B-807EC7F1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289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2024-07-29T15:24:00Z</dcterms:created>
  <dcterms:modified xsi:type="dcterms:W3CDTF">2024-08-04T05:47:00Z</dcterms:modified>
</cp:coreProperties>
</file>