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A599CB" w14:textId="77777777" w:rsidR="00F267B9" w:rsidRDefault="00195F56" w:rsidP="00195F56">
      <w:pPr>
        <w:jc w:val="center"/>
        <w:rPr>
          <w:rFonts w:ascii="Simplified Arabic" w:hAnsi="Simplified Arabic" w:cs="Simplified Arabic"/>
          <w:b/>
          <w:bCs/>
          <w:sz w:val="36"/>
          <w:szCs w:val="36"/>
          <w:rtl/>
          <w:lang w:bidi="ar-SY"/>
        </w:rPr>
      </w:pPr>
      <w:r w:rsidRPr="00F267B9">
        <w:rPr>
          <w:rFonts w:ascii="Simplified Arabic" w:hAnsi="Simplified Arabic" w:cs="Simplified Arabic"/>
          <w:b/>
          <w:bCs/>
          <w:sz w:val="36"/>
          <w:szCs w:val="36"/>
          <w:rtl/>
          <w:lang w:bidi="ar-SY"/>
        </w:rPr>
        <w:t>استمارة طرح مشروع</w:t>
      </w:r>
    </w:p>
    <w:p w14:paraId="0009B8A6" w14:textId="77777777" w:rsidR="00195F56" w:rsidRPr="005608FB" w:rsidRDefault="00F267B9" w:rsidP="00195F56">
      <w:pPr>
        <w:jc w:val="center"/>
        <w:rPr>
          <w:rFonts w:ascii="Simplified Arabic" w:hAnsi="Simplified Arabic" w:cs="Simplified Arabic"/>
          <w:b/>
          <w:bCs/>
          <w:sz w:val="32"/>
          <w:rtl/>
          <w:lang w:bidi="ar-SY"/>
        </w:rPr>
      </w:pPr>
      <w:r w:rsidRPr="005608FB">
        <w:rPr>
          <w:rFonts w:ascii="Simplified Arabic" w:hAnsi="Simplified Arabic" w:cs="Simplified Arabic" w:hint="cs"/>
          <w:b/>
          <w:bCs/>
          <w:sz w:val="32"/>
          <w:rtl/>
          <w:lang w:bidi="ar-SY"/>
        </w:rPr>
        <w:t xml:space="preserve"> لتخصص </w:t>
      </w:r>
      <w:r w:rsidRPr="005608FB">
        <w:rPr>
          <w:rFonts w:ascii="Simplified Arabic" w:hAnsi="Simplified Arabic" w:cs="Simplified Arabic"/>
          <w:b/>
          <w:bCs/>
          <w:sz w:val="32"/>
          <w:rtl/>
          <w:lang w:bidi="ar-SY"/>
        </w:rPr>
        <w:t>هندسة برمجيات وذكاء صنعي</w:t>
      </w:r>
    </w:p>
    <w:tbl>
      <w:tblPr>
        <w:tblStyle w:val="TableGrid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2395"/>
        <w:gridCol w:w="6305"/>
      </w:tblGrid>
      <w:tr w:rsidR="00050F92" w14:paraId="64BBD255" w14:textId="77777777" w:rsidTr="00B47277">
        <w:tc>
          <w:tcPr>
            <w:tcW w:w="2395" w:type="dxa"/>
          </w:tcPr>
          <w:p w14:paraId="0FFD58C0" w14:textId="77777777" w:rsidR="00050F92" w:rsidRPr="00050F92" w:rsidRDefault="00050F92" w:rsidP="00AF3EFA">
            <w:pPr>
              <w:jc w:val="both"/>
              <w:rPr>
                <w:rFonts w:ascii="Simplified Arabic" w:hAnsi="Simplified Arabic" w:cs="Simplified Arabic"/>
                <w:szCs w:val="24"/>
                <w:rtl/>
                <w:lang w:bidi="ar-SY"/>
              </w:rPr>
            </w:pPr>
            <w:r>
              <w:rPr>
                <w:rFonts w:ascii="Simplified Arabic" w:hAnsi="Simplified Arabic" w:cs="Simplified Arabic" w:hint="cs"/>
                <w:szCs w:val="24"/>
                <w:rtl/>
                <w:lang w:bidi="ar-SY"/>
              </w:rPr>
              <w:t>السنة</w:t>
            </w:r>
          </w:p>
        </w:tc>
        <w:tc>
          <w:tcPr>
            <w:tcW w:w="6305" w:type="dxa"/>
          </w:tcPr>
          <w:p w14:paraId="05428A2F" w14:textId="3F430C7A" w:rsidR="00050F92" w:rsidRDefault="00B95995" w:rsidP="00AF3EFA">
            <w:pPr>
              <w:jc w:val="both"/>
              <w:rPr>
                <w:rFonts w:ascii="Simplified Arabic" w:hAnsi="Simplified Arabic" w:cs="Simplified Arabic"/>
                <w:szCs w:val="24"/>
                <w:rtl/>
                <w:lang w:val="fr-FR" w:bidi="ar-SY"/>
              </w:rPr>
            </w:pPr>
            <w:r>
              <w:rPr>
                <w:rFonts w:ascii="Simplified Arabic" w:hAnsi="Simplified Arabic" w:cs="Simplified Arabic" w:hint="cs"/>
                <w:szCs w:val="24"/>
                <w:rtl/>
                <w:lang w:val="fr-FR" w:bidi="ar-SY"/>
              </w:rPr>
              <w:t>الرابعة</w:t>
            </w:r>
          </w:p>
        </w:tc>
      </w:tr>
      <w:tr w:rsidR="00050F92" w14:paraId="73AC9BE9" w14:textId="77777777" w:rsidTr="00B47277">
        <w:tc>
          <w:tcPr>
            <w:tcW w:w="2395" w:type="dxa"/>
          </w:tcPr>
          <w:p w14:paraId="1480E370" w14:textId="77777777" w:rsidR="00050F92" w:rsidRDefault="00050F92" w:rsidP="00AF3EFA">
            <w:pPr>
              <w:jc w:val="both"/>
              <w:rPr>
                <w:rFonts w:ascii="Simplified Arabic" w:hAnsi="Simplified Arabic" w:cs="Simplified Arabic"/>
                <w:szCs w:val="24"/>
                <w:rtl/>
                <w:lang w:val="fr-FR" w:bidi="ar-SY"/>
              </w:rPr>
            </w:pPr>
            <w:r>
              <w:rPr>
                <w:rFonts w:ascii="Simplified Arabic" w:hAnsi="Simplified Arabic" w:cs="Simplified Arabic" w:hint="cs"/>
                <w:szCs w:val="24"/>
                <w:rtl/>
                <w:lang w:val="fr-FR" w:bidi="ar-SY"/>
              </w:rPr>
              <w:t>الاختصاص</w:t>
            </w:r>
          </w:p>
        </w:tc>
        <w:tc>
          <w:tcPr>
            <w:tcW w:w="6305" w:type="dxa"/>
          </w:tcPr>
          <w:p w14:paraId="2FA1F7CF" w14:textId="77777777" w:rsidR="00050F92" w:rsidRDefault="00050F92" w:rsidP="00AF3EFA">
            <w:pPr>
              <w:jc w:val="both"/>
              <w:rPr>
                <w:rFonts w:ascii="Simplified Arabic" w:hAnsi="Simplified Arabic" w:cs="Simplified Arabic"/>
                <w:szCs w:val="24"/>
                <w:rtl/>
                <w:lang w:val="fr-FR" w:bidi="ar-SY"/>
              </w:rPr>
            </w:pPr>
            <w:r>
              <w:rPr>
                <w:rFonts w:ascii="Simplified Arabic" w:hAnsi="Simplified Arabic" w:cs="Simplified Arabic" w:hint="cs"/>
                <w:szCs w:val="24"/>
                <w:rtl/>
                <w:lang w:val="fr-FR" w:bidi="ar-SY"/>
              </w:rPr>
              <w:t>هندسة برمجيات وذكاء صنعي</w:t>
            </w:r>
          </w:p>
        </w:tc>
      </w:tr>
      <w:tr w:rsidR="00050F92" w14:paraId="4C738920" w14:textId="77777777" w:rsidTr="00B47277">
        <w:tc>
          <w:tcPr>
            <w:tcW w:w="2395" w:type="dxa"/>
          </w:tcPr>
          <w:p w14:paraId="3FE62012" w14:textId="77777777" w:rsidR="00050F92" w:rsidRDefault="00050F92" w:rsidP="00AF3EFA">
            <w:pPr>
              <w:jc w:val="both"/>
              <w:rPr>
                <w:rFonts w:ascii="Simplified Arabic" w:hAnsi="Simplified Arabic" w:cs="Simplified Arabic"/>
                <w:szCs w:val="24"/>
                <w:rtl/>
                <w:lang w:val="fr-FR" w:bidi="ar-SY"/>
              </w:rPr>
            </w:pPr>
            <w:r>
              <w:rPr>
                <w:rFonts w:ascii="Simplified Arabic" w:hAnsi="Simplified Arabic" w:cs="Simplified Arabic" w:hint="cs"/>
                <w:szCs w:val="24"/>
                <w:rtl/>
                <w:lang w:val="fr-FR" w:bidi="ar-SY"/>
              </w:rPr>
              <w:t>عنوان المشروع</w:t>
            </w:r>
          </w:p>
        </w:tc>
        <w:tc>
          <w:tcPr>
            <w:tcW w:w="6305" w:type="dxa"/>
          </w:tcPr>
          <w:p w14:paraId="3198C2BD" w14:textId="67076A4E" w:rsidR="002439FF" w:rsidRDefault="001D0C3C" w:rsidP="00E83845">
            <w:pPr>
              <w:jc w:val="both"/>
              <w:rPr>
                <w:rFonts w:ascii="Simplified Arabic" w:hAnsi="Simplified Arabic" w:cs="Simplified Arabic"/>
                <w:szCs w:val="24"/>
                <w:rtl/>
                <w:lang w:val="fr-FR" w:bidi="ar-SY"/>
              </w:rPr>
            </w:pPr>
            <w:r>
              <w:rPr>
                <w:rFonts w:ascii="Simplified Arabic" w:hAnsi="Simplified Arabic" w:cs="Simplified Arabic" w:hint="cs"/>
                <w:szCs w:val="24"/>
                <w:rtl/>
                <w:lang w:val="fr-FR" w:bidi="ar-SY"/>
              </w:rPr>
              <w:t>إدارة حالة مشاريع المعهد العالي</w:t>
            </w:r>
          </w:p>
        </w:tc>
      </w:tr>
      <w:tr w:rsidR="00050F92" w14:paraId="7C72F48C" w14:textId="77777777" w:rsidTr="00B47277">
        <w:tc>
          <w:tcPr>
            <w:tcW w:w="2395" w:type="dxa"/>
          </w:tcPr>
          <w:p w14:paraId="076080DF" w14:textId="112B2B5C" w:rsidR="00050F92" w:rsidRDefault="00050F92" w:rsidP="00AF3EFA">
            <w:pPr>
              <w:jc w:val="both"/>
              <w:rPr>
                <w:rFonts w:ascii="Simplified Arabic" w:hAnsi="Simplified Arabic" w:cs="Simplified Arabic"/>
                <w:szCs w:val="24"/>
                <w:rtl/>
                <w:lang w:val="fr-FR" w:bidi="ar-SY"/>
              </w:rPr>
            </w:pPr>
            <w:r>
              <w:rPr>
                <w:rFonts w:ascii="Simplified Arabic" w:hAnsi="Simplified Arabic" w:cs="Simplified Arabic" w:hint="cs"/>
                <w:szCs w:val="24"/>
                <w:rtl/>
                <w:lang w:val="fr-FR" w:bidi="ar-SY"/>
              </w:rPr>
              <w:t>المشرف</w:t>
            </w:r>
            <w:r w:rsidR="001D0C3C">
              <w:rPr>
                <w:rFonts w:ascii="Simplified Arabic" w:hAnsi="Simplified Arabic" w:cs="Simplified Arabic" w:hint="cs"/>
                <w:szCs w:val="24"/>
                <w:rtl/>
                <w:lang w:val="fr-FR" w:bidi="ar-SY"/>
              </w:rPr>
              <w:t>ان</w:t>
            </w:r>
          </w:p>
        </w:tc>
        <w:tc>
          <w:tcPr>
            <w:tcW w:w="6305" w:type="dxa"/>
          </w:tcPr>
          <w:p w14:paraId="5D28AC9D" w14:textId="6EAA41B5" w:rsidR="002439FF" w:rsidRDefault="001D0C3C" w:rsidP="00E83845">
            <w:pPr>
              <w:jc w:val="both"/>
              <w:rPr>
                <w:rFonts w:ascii="Simplified Arabic" w:hAnsi="Simplified Arabic" w:cs="Simplified Arabic"/>
                <w:szCs w:val="24"/>
                <w:rtl/>
                <w:lang w:val="fr-FR" w:bidi="ar-SY"/>
              </w:rPr>
            </w:pPr>
            <w:r>
              <w:rPr>
                <w:rFonts w:ascii="Simplified Arabic" w:hAnsi="Simplified Arabic" w:cs="Simplified Arabic" w:hint="cs"/>
                <w:szCs w:val="24"/>
                <w:rtl/>
                <w:lang w:val="fr-FR" w:bidi="ar-SY"/>
              </w:rPr>
              <w:t>الدكتور مصطفى دقاق و</w:t>
            </w:r>
            <w:r w:rsidR="00A6648E">
              <w:rPr>
                <w:rFonts w:ascii="Simplified Arabic" w:hAnsi="Simplified Arabic" w:cs="Simplified Arabic" w:hint="cs"/>
                <w:szCs w:val="24"/>
                <w:rtl/>
                <w:lang w:val="fr-FR" w:bidi="ar-SY"/>
              </w:rPr>
              <w:t>الم</w:t>
            </w:r>
            <w:r w:rsidR="003A3425">
              <w:rPr>
                <w:rFonts w:ascii="Simplified Arabic" w:hAnsi="Simplified Arabic" w:cs="Simplified Arabic" w:hint="cs"/>
                <w:szCs w:val="24"/>
                <w:rtl/>
                <w:lang w:val="fr-FR" w:bidi="ar-SY"/>
              </w:rPr>
              <w:t>ه</w:t>
            </w:r>
            <w:r w:rsidR="00A6648E">
              <w:rPr>
                <w:rFonts w:ascii="Simplified Arabic" w:hAnsi="Simplified Arabic" w:cs="Simplified Arabic" w:hint="cs"/>
                <w:szCs w:val="24"/>
                <w:rtl/>
                <w:lang w:val="fr-FR" w:bidi="ar-SY"/>
              </w:rPr>
              <w:t>ندس محمود الياس</w:t>
            </w:r>
          </w:p>
        </w:tc>
      </w:tr>
      <w:tr w:rsidR="00050F92" w14:paraId="1FD34BCB" w14:textId="77777777" w:rsidTr="00B47277">
        <w:tc>
          <w:tcPr>
            <w:tcW w:w="2395" w:type="dxa"/>
          </w:tcPr>
          <w:p w14:paraId="611CA62E" w14:textId="77777777" w:rsidR="00050F92" w:rsidRDefault="00050F92" w:rsidP="00AF3EFA">
            <w:pPr>
              <w:jc w:val="both"/>
              <w:rPr>
                <w:rFonts w:ascii="Simplified Arabic" w:hAnsi="Simplified Arabic" w:cs="Simplified Arabic"/>
                <w:szCs w:val="24"/>
                <w:rtl/>
                <w:lang w:val="fr-FR" w:bidi="ar-SY"/>
              </w:rPr>
            </w:pPr>
            <w:r>
              <w:rPr>
                <w:rFonts w:ascii="Simplified Arabic" w:hAnsi="Simplified Arabic" w:cs="Simplified Arabic" w:hint="cs"/>
                <w:szCs w:val="24"/>
                <w:rtl/>
                <w:lang w:val="fr-FR" w:bidi="ar-SY"/>
              </w:rPr>
              <w:t>عدد الطلاب المطلوب</w:t>
            </w:r>
          </w:p>
        </w:tc>
        <w:tc>
          <w:tcPr>
            <w:tcW w:w="6305" w:type="dxa"/>
          </w:tcPr>
          <w:p w14:paraId="23200E5A" w14:textId="3F2F41F2" w:rsidR="002439FF" w:rsidRPr="00A6648E" w:rsidRDefault="00A6648E" w:rsidP="00AF3EFA">
            <w:pPr>
              <w:jc w:val="both"/>
              <w:rPr>
                <w:rFonts w:ascii="Simplified Arabic" w:hAnsi="Simplified Arabic" w:cs="Simplified Arabic"/>
                <w:szCs w:val="24"/>
                <w:rtl/>
                <w:lang w:bidi="ar-SY"/>
              </w:rPr>
            </w:pPr>
            <w:r>
              <w:rPr>
                <w:rFonts w:ascii="Simplified Arabic" w:hAnsi="Simplified Arabic" w:cs="Simplified Arabic" w:hint="cs"/>
                <w:szCs w:val="24"/>
                <w:rtl/>
                <w:lang w:bidi="ar-SY"/>
              </w:rPr>
              <w:t>واحد</w:t>
            </w:r>
          </w:p>
        </w:tc>
      </w:tr>
      <w:tr w:rsidR="00050F92" w14:paraId="0468EE21" w14:textId="77777777" w:rsidTr="00B47277">
        <w:tc>
          <w:tcPr>
            <w:tcW w:w="2395" w:type="dxa"/>
          </w:tcPr>
          <w:p w14:paraId="080F6DF6" w14:textId="77777777" w:rsidR="005F022F" w:rsidRDefault="00050F92" w:rsidP="00AF3EFA">
            <w:pPr>
              <w:jc w:val="both"/>
              <w:rPr>
                <w:rFonts w:ascii="Simplified Arabic" w:hAnsi="Simplified Arabic" w:cs="Simplified Arabic"/>
                <w:szCs w:val="24"/>
                <w:rtl/>
                <w:lang w:val="fr-FR" w:bidi="ar-SY"/>
              </w:rPr>
            </w:pPr>
            <w:r>
              <w:rPr>
                <w:rFonts w:ascii="Simplified Arabic" w:hAnsi="Simplified Arabic" w:cs="Simplified Arabic" w:hint="cs"/>
                <w:szCs w:val="24"/>
                <w:rtl/>
                <w:lang w:val="fr-FR" w:bidi="ar-SY"/>
              </w:rPr>
              <w:t>هدف المشروع</w:t>
            </w:r>
          </w:p>
          <w:p w14:paraId="52FA2738" w14:textId="77777777" w:rsidR="00050F92" w:rsidRPr="005F022F" w:rsidRDefault="00050F92" w:rsidP="005F022F">
            <w:pPr>
              <w:ind w:firstLine="720"/>
              <w:rPr>
                <w:rFonts w:ascii="Simplified Arabic" w:hAnsi="Simplified Arabic" w:cs="Simplified Arabic"/>
                <w:szCs w:val="24"/>
                <w:rtl/>
                <w:lang w:val="fr-FR" w:bidi="ar-SY"/>
              </w:rPr>
            </w:pPr>
          </w:p>
        </w:tc>
        <w:tc>
          <w:tcPr>
            <w:tcW w:w="6305" w:type="dxa"/>
          </w:tcPr>
          <w:p w14:paraId="0F59D5BA" w14:textId="5A6117B3" w:rsidR="002439FF" w:rsidRDefault="00A6648E" w:rsidP="00A6648E">
            <w:pPr>
              <w:jc w:val="both"/>
              <w:rPr>
                <w:rFonts w:ascii="Simplified Arabic" w:hAnsi="Simplified Arabic" w:cs="Simplified Arabic"/>
                <w:szCs w:val="24"/>
                <w:rtl/>
                <w:lang w:val="fr-FR" w:bidi="ar-SY"/>
              </w:rPr>
            </w:pPr>
            <w:r w:rsidRPr="00A6648E">
              <w:rPr>
                <w:rFonts w:ascii="Simplified Arabic" w:hAnsi="Simplified Arabic" w:cs="Simplified Arabic"/>
                <w:szCs w:val="24"/>
                <w:rtl/>
                <w:lang w:val="fr-FR" w:bidi="ar-SY"/>
              </w:rPr>
              <w:t xml:space="preserve">بناء موقع وب </w:t>
            </w:r>
            <w:r>
              <w:rPr>
                <w:rFonts w:ascii="Simplified Arabic" w:hAnsi="Simplified Arabic" w:cs="Simplified Arabic" w:hint="cs"/>
                <w:szCs w:val="24"/>
                <w:rtl/>
                <w:lang w:val="fr-FR" w:bidi="ar-SY"/>
              </w:rPr>
              <w:t xml:space="preserve">يسمح بإدارة </w:t>
            </w:r>
            <w:r w:rsidR="001D0C3C">
              <w:rPr>
                <w:rFonts w:ascii="Simplified Arabic" w:hAnsi="Simplified Arabic" w:cs="Simplified Arabic" w:hint="cs"/>
                <w:szCs w:val="24"/>
                <w:rtl/>
                <w:lang w:val="fr-FR" w:bidi="ar-SY"/>
              </w:rPr>
              <w:t>حالة المشاريع القائمة في المعهد العالي وتتبّع حالاتها</w:t>
            </w:r>
            <w:r>
              <w:rPr>
                <w:rFonts w:ascii="Simplified Arabic" w:hAnsi="Simplified Arabic" w:cs="Simplified Arabic" w:hint="cs"/>
                <w:szCs w:val="24"/>
                <w:rtl/>
                <w:lang w:val="fr-FR" w:bidi="ar-SY"/>
              </w:rPr>
              <w:t>.</w:t>
            </w:r>
          </w:p>
        </w:tc>
      </w:tr>
      <w:tr w:rsidR="00B47277" w14:paraId="1A580E82" w14:textId="77777777" w:rsidTr="00B47277">
        <w:trPr>
          <w:trHeight w:val="795"/>
        </w:trPr>
        <w:tc>
          <w:tcPr>
            <w:tcW w:w="2395" w:type="dxa"/>
            <w:vMerge w:val="restart"/>
          </w:tcPr>
          <w:p w14:paraId="48842C3F" w14:textId="77777777" w:rsidR="00B47277" w:rsidRDefault="00B47277" w:rsidP="00B47277">
            <w:pPr>
              <w:jc w:val="both"/>
              <w:rPr>
                <w:rFonts w:ascii="Simplified Arabic" w:hAnsi="Simplified Arabic" w:cs="Simplified Arabic"/>
                <w:szCs w:val="24"/>
                <w:rtl/>
                <w:lang w:val="fr-FR" w:bidi="ar-SY"/>
              </w:rPr>
            </w:pPr>
            <w:r>
              <w:rPr>
                <w:rFonts w:ascii="Simplified Arabic" w:hAnsi="Simplified Arabic" w:cs="Simplified Arabic" w:hint="cs"/>
                <w:szCs w:val="24"/>
                <w:rtl/>
                <w:lang w:val="fr-FR" w:bidi="ar-SY"/>
              </w:rPr>
              <w:t>المفاهيم التخصصية التي يكرسها المشروع</w:t>
            </w:r>
          </w:p>
        </w:tc>
        <w:tc>
          <w:tcPr>
            <w:tcW w:w="6305" w:type="dxa"/>
          </w:tcPr>
          <w:p w14:paraId="1011EA59" w14:textId="119D5C41" w:rsidR="00B47277" w:rsidRPr="00E83845" w:rsidRDefault="00B47277" w:rsidP="00E83845">
            <w:pPr>
              <w:jc w:val="both"/>
              <w:rPr>
                <w:rFonts w:ascii="Simplified Arabic" w:hAnsi="Simplified Arabic" w:cs="Simplified Arabic"/>
                <w:b/>
                <w:bCs/>
                <w:szCs w:val="24"/>
                <w:rtl/>
                <w:lang w:bidi="ar-SY"/>
              </w:rPr>
            </w:pPr>
            <w:r w:rsidRPr="00FD715A">
              <w:rPr>
                <w:rFonts w:ascii="Simplified Arabic" w:hAnsi="Simplified Arabic" w:cs="Simplified Arabic" w:hint="cs"/>
                <w:b/>
                <w:bCs/>
                <w:szCs w:val="24"/>
                <w:rtl/>
                <w:lang w:val="fr-FR" w:bidi="ar-SY"/>
              </w:rPr>
              <w:t>هندسة البرمجيات:</w:t>
            </w:r>
            <w:r w:rsidR="00E83845" w:rsidRPr="00E83845">
              <w:rPr>
                <w:rFonts w:ascii="Simplified Arabic" w:hAnsi="Simplified Arabic" w:cs="Simplified Arabic" w:hint="cs"/>
                <w:szCs w:val="24"/>
                <w:rtl/>
                <w:lang w:val="fr-FR" w:bidi="ar-SY"/>
              </w:rPr>
              <w:t xml:space="preserve"> </w:t>
            </w:r>
            <w:r w:rsidR="00E83845">
              <w:rPr>
                <w:rFonts w:ascii="Simplified Arabic" w:hAnsi="Simplified Arabic" w:cs="Simplified Arabic" w:hint="cs"/>
                <w:szCs w:val="24"/>
                <w:rtl/>
                <w:lang w:val="fr-FR" w:bidi="ar-SY"/>
              </w:rPr>
              <w:t>تحليل النظام المطلوب وتصميمه وتنفيذه ب</w:t>
            </w:r>
            <w:r w:rsidR="00E83845" w:rsidRPr="00E83845">
              <w:rPr>
                <w:rFonts w:ascii="Simplified Arabic" w:hAnsi="Simplified Arabic" w:cs="Simplified Arabic" w:hint="cs"/>
                <w:szCs w:val="24"/>
                <w:rtl/>
                <w:lang w:val="fr-FR" w:bidi="ar-SY"/>
              </w:rPr>
              <w:t xml:space="preserve">بناء </w:t>
            </w:r>
            <w:r w:rsidR="00E83845">
              <w:rPr>
                <w:rFonts w:ascii="Simplified Arabic" w:hAnsi="Simplified Arabic" w:cs="Simplified Arabic" w:hint="cs"/>
                <w:szCs w:val="24"/>
                <w:rtl/>
                <w:lang w:val="fr-FR" w:bidi="ar-SY"/>
              </w:rPr>
              <w:t xml:space="preserve">تطبيق وب بجزأيه الأمامي </w:t>
            </w:r>
            <w:r w:rsidR="00E83845">
              <w:rPr>
                <w:rFonts w:ascii="Simplified Arabic" w:hAnsi="Simplified Arabic" w:cs="Simplified Arabic"/>
                <w:szCs w:val="24"/>
                <w:lang w:bidi="ar-SY"/>
              </w:rPr>
              <w:t>Front-end</w:t>
            </w:r>
            <w:r w:rsidR="00E83845">
              <w:rPr>
                <w:rFonts w:ascii="Simplified Arabic" w:hAnsi="Simplified Arabic" w:cs="Simplified Arabic" w:hint="cs"/>
                <w:szCs w:val="24"/>
                <w:rtl/>
                <w:lang w:bidi="ar-SY"/>
              </w:rPr>
              <w:t xml:space="preserve"> </w:t>
            </w:r>
            <w:r w:rsidR="00A8103A">
              <w:rPr>
                <w:rFonts w:ascii="Simplified Arabic" w:hAnsi="Simplified Arabic" w:cs="Simplified Arabic" w:hint="cs"/>
                <w:szCs w:val="24"/>
                <w:rtl/>
                <w:lang w:bidi="ar-SY"/>
              </w:rPr>
              <w:t>(</w:t>
            </w:r>
            <w:r w:rsidR="00A8103A">
              <w:rPr>
                <w:rFonts w:ascii="Simplified Arabic" w:hAnsi="Simplified Arabic" w:cs="Simplified Arabic"/>
                <w:szCs w:val="24"/>
                <w:lang w:bidi="ar-SY"/>
              </w:rPr>
              <w:t>Angular</w:t>
            </w:r>
            <w:r w:rsidR="00A8103A">
              <w:rPr>
                <w:rFonts w:ascii="Simplified Arabic" w:hAnsi="Simplified Arabic" w:cs="Simplified Arabic" w:hint="cs"/>
                <w:szCs w:val="24"/>
                <w:rtl/>
                <w:lang w:bidi="ar-SY"/>
              </w:rPr>
              <w:t xml:space="preserve">) </w:t>
            </w:r>
            <w:r w:rsidR="00E83845">
              <w:rPr>
                <w:rFonts w:ascii="Simplified Arabic" w:hAnsi="Simplified Arabic" w:cs="Simplified Arabic" w:hint="cs"/>
                <w:szCs w:val="24"/>
                <w:rtl/>
                <w:lang w:bidi="ar-SY"/>
              </w:rPr>
              <w:t xml:space="preserve">والخلفي </w:t>
            </w:r>
            <w:r w:rsidR="00E83845">
              <w:rPr>
                <w:rFonts w:ascii="Simplified Arabic" w:hAnsi="Simplified Arabic" w:cs="Simplified Arabic"/>
                <w:szCs w:val="24"/>
                <w:lang w:bidi="ar-SY"/>
              </w:rPr>
              <w:t>Back-end</w:t>
            </w:r>
            <w:r w:rsidR="00A8103A">
              <w:rPr>
                <w:rFonts w:ascii="Simplified Arabic" w:hAnsi="Simplified Arabic" w:cs="Simplified Arabic" w:hint="cs"/>
                <w:szCs w:val="24"/>
                <w:rtl/>
                <w:lang w:bidi="ar-SY"/>
              </w:rPr>
              <w:t xml:space="preserve"> (</w:t>
            </w:r>
            <w:r w:rsidR="00A8103A">
              <w:rPr>
                <w:rFonts w:ascii="Simplified Arabic" w:hAnsi="Simplified Arabic" w:cs="Simplified Arabic"/>
                <w:szCs w:val="24"/>
                <w:lang w:bidi="ar-SY"/>
              </w:rPr>
              <w:t>ASP.NET CORE + SQL Server</w:t>
            </w:r>
            <w:r w:rsidR="00A8103A">
              <w:rPr>
                <w:rFonts w:ascii="Simplified Arabic" w:hAnsi="Simplified Arabic" w:cs="Simplified Arabic" w:hint="cs"/>
                <w:szCs w:val="24"/>
                <w:rtl/>
                <w:lang w:bidi="ar-SY"/>
              </w:rPr>
              <w:t>)</w:t>
            </w:r>
            <w:r w:rsidR="00E83845">
              <w:rPr>
                <w:rFonts w:ascii="Simplified Arabic" w:hAnsi="Simplified Arabic" w:cs="Simplified Arabic" w:hint="cs"/>
                <w:szCs w:val="24"/>
                <w:rtl/>
                <w:lang w:bidi="ar-SY"/>
              </w:rPr>
              <w:t>.</w:t>
            </w:r>
          </w:p>
        </w:tc>
      </w:tr>
      <w:tr w:rsidR="00B47277" w14:paraId="2D9E5046" w14:textId="77777777" w:rsidTr="00357400">
        <w:trPr>
          <w:trHeight w:val="58"/>
        </w:trPr>
        <w:tc>
          <w:tcPr>
            <w:tcW w:w="2395" w:type="dxa"/>
            <w:vMerge/>
          </w:tcPr>
          <w:p w14:paraId="3F315137" w14:textId="77777777" w:rsidR="00B47277" w:rsidRDefault="00B47277" w:rsidP="00B47277">
            <w:pPr>
              <w:jc w:val="both"/>
              <w:rPr>
                <w:rFonts w:ascii="Simplified Arabic" w:hAnsi="Simplified Arabic" w:cs="Simplified Arabic"/>
                <w:szCs w:val="24"/>
                <w:rtl/>
                <w:lang w:val="fr-FR" w:bidi="ar-SY"/>
              </w:rPr>
            </w:pPr>
          </w:p>
        </w:tc>
        <w:tc>
          <w:tcPr>
            <w:tcW w:w="6305" w:type="dxa"/>
          </w:tcPr>
          <w:p w14:paraId="46F484FA" w14:textId="2DF6E5D7" w:rsidR="00B47277" w:rsidRPr="00E83845" w:rsidRDefault="00B47277" w:rsidP="00E83845">
            <w:pPr>
              <w:jc w:val="both"/>
              <w:rPr>
                <w:rFonts w:ascii="Simplified Arabic" w:hAnsi="Simplified Arabic" w:cs="Simplified Arabic"/>
                <w:szCs w:val="24"/>
                <w:rtl/>
                <w:lang w:val="fr-FR" w:bidi="ar-SY"/>
              </w:rPr>
            </w:pPr>
            <w:r w:rsidRPr="00FD715A">
              <w:rPr>
                <w:rFonts w:ascii="Simplified Arabic" w:hAnsi="Simplified Arabic" w:cs="Simplified Arabic" w:hint="cs"/>
                <w:b/>
                <w:bCs/>
                <w:szCs w:val="24"/>
                <w:rtl/>
                <w:lang w:val="fr-FR" w:bidi="ar-SY"/>
              </w:rPr>
              <w:t>الذكاء الصنعي:</w:t>
            </w:r>
            <w:r w:rsidR="00E83845">
              <w:rPr>
                <w:rFonts w:ascii="Simplified Arabic" w:hAnsi="Simplified Arabic" w:cs="Simplified Arabic" w:hint="cs"/>
                <w:szCs w:val="24"/>
                <w:rtl/>
                <w:lang w:val="fr-FR" w:bidi="ar-SY"/>
              </w:rPr>
              <w:t xml:space="preserve"> </w:t>
            </w:r>
            <w:r w:rsidR="00357400">
              <w:rPr>
                <w:rFonts w:ascii="Simplified Arabic" w:hAnsi="Simplified Arabic" w:cs="Simplified Arabic" w:hint="cs"/>
                <w:szCs w:val="24"/>
                <w:rtl/>
                <w:lang w:val="fr-FR" w:bidi="ar-SY"/>
              </w:rPr>
              <w:t>لا يوجد</w:t>
            </w:r>
            <w:r w:rsidR="00E83845">
              <w:rPr>
                <w:rFonts w:ascii="Simplified Arabic" w:hAnsi="Simplified Arabic" w:cs="Simplified Arabic" w:hint="cs"/>
                <w:szCs w:val="24"/>
                <w:rtl/>
                <w:lang w:val="fr-FR" w:bidi="ar-SY"/>
              </w:rPr>
              <w:t>.</w:t>
            </w:r>
          </w:p>
        </w:tc>
      </w:tr>
      <w:tr w:rsidR="00B47277" w14:paraId="4719A95A" w14:textId="77777777" w:rsidTr="00B47277">
        <w:tc>
          <w:tcPr>
            <w:tcW w:w="2395" w:type="dxa"/>
          </w:tcPr>
          <w:p w14:paraId="4B82579E" w14:textId="1B130665" w:rsidR="00B47277" w:rsidRPr="00F66D60" w:rsidRDefault="00B47277" w:rsidP="008A77C4">
            <w:pPr>
              <w:jc w:val="both"/>
              <w:rPr>
                <w:rFonts w:ascii="Simplified Arabic" w:hAnsi="Simplified Arabic" w:cs="Simplified Arabic"/>
                <w:szCs w:val="24"/>
                <w:rtl/>
                <w:lang w:val="fr-FR" w:bidi="ar-SY"/>
              </w:rPr>
            </w:pPr>
            <w:r w:rsidRPr="00F66D60">
              <w:rPr>
                <w:rFonts w:ascii="Simplified Arabic" w:hAnsi="Simplified Arabic" w:cs="Simplified Arabic" w:hint="cs"/>
                <w:szCs w:val="24"/>
                <w:rtl/>
                <w:lang w:val="fr-FR" w:bidi="ar-SY"/>
              </w:rPr>
              <w:t>المفاهيم الداعمة</w:t>
            </w:r>
            <w:r>
              <w:rPr>
                <w:rFonts w:ascii="Simplified Arabic" w:hAnsi="Simplified Arabic" w:cs="Simplified Arabic" w:hint="cs"/>
                <w:szCs w:val="24"/>
                <w:rtl/>
                <w:lang w:val="fr-FR" w:bidi="ar-SY"/>
              </w:rPr>
              <w:t xml:space="preserve"> التي يكرسها المشروع</w:t>
            </w:r>
          </w:p>
        </w:tc>
        <w:tc>
          <w:tcPr>
            <w:tcW w:w="6305" w:type="dxa"/>
          </w:tcPr>
          <w:p w14:paraId="156E64B1" w14:textId="5A03060E" w:rsidR="00B47277" w:rsidRDefault="008A77C4" w:rsidP="008A77C4">
            <w:pPr>
              <w:jc w:val="both"/>
              <w:rPr>
                <w:rFonts w:ascii="Simplified Arabic" w:hAnsi="Simplified Arabic" w:cs="Simplified Arabic"/>
                <w:szCs w:val="24"/>
                <w:rtl/>
                <w:lang w:val="fr-FR" w:bidi="ar-SY"/>
              </w:rPr>
            </w:pPr>
            <w:r>
              <w:rPr>
                <w:rFonts w:ascii="Simplified Arabic" w:hAnsi="Simplified Arabic" w:cs="Simplified Arabic" w:hint="cs"/>
                <w:szCs w:val="24"/>
                <w:rtl/>
                <w:lang w:val="fr-FR" w:bidi="ar-SY"/>
              </w:rPr>
              <w:t xml:space="preserve">التدرّب العملي على تحليل وتصميم نظام برمجي واقعي، إضافة إلى بناء التطبيق </w:t>
            </w:r>
            <w:r w:rsidR="00102287">
              <w:rPr>
                <w:rFonts w:ascii="Simplified Arabic" w:hAnsi="Simplified Arabic" w:cs="Simplified Arabic" w:hint="cs"/>
                <w:szCs w:val="24"/>
                <w:rtl/>
                <w:lang w:val="fr-FR" w:bidi="ar-SY"/>
              </w:rPr>
              <w:t>الذي يلبّي المتطلبات</w:t>
            </w:r>
            <w:r>
              <w:rPr>
                <w:rFonts w:ascii="Simplified Arabic" w:hAnsi="Simplified Arabic" w:cs="Simplified Arabic" w:hint="cs"/>
                <w:szCs w:val="24"/>
                <w:rtl/>
                <w:lang w:val="fr-FR" w:bidi="ar-SY"/>
              </w:rPr>
              <w:t>.</w:t>
            </w:r>
          </w:p>
        </w:tc>
      </w:tr>
      <w:tr w:rsidR="00050F92" w14:paraId="3AD1CB82" w14:textId="77777777" w:rsidTr="00B47277">
        <w:tc>
          <w:tcPr>
            <w:tcW w:w="2395" w:type="dxa"/>
          </w:tcPr>
          <w:p w14:paraId="3E82AD60" w14:textId="77777777" w:rsidR="00050F92" w:rsidRDefault="00AD06F5" w:rsidP="00050F92">
            <w:pPr>
              <w:jc w:val="both"/>
              <w:rPr>
                <w:rFonts w:ascii="Simplified Arabic" w:hAnsi="Simplified Arabic" w:cs="Simplified Arabic"/>
                <w:szCs w:val="24"/>
                <w:rtl/>
                <w:lang w:val="fr-FR" w:bidi="ar-SY"/>
              </w:rPr>
            </w:pPr>
            <w:r w:rsidRPr="00F66D60">
              <w:rPr>
                <w:rFonts w:ascii="Simplified Arabic" w:hAnsi="Simplified Arabic" w:cs="Simplified Arabic" w:hint="cs"/>
                <w:szCs w:val="24"/>
                <w:rtl/>
                <w:lang w:val="fr-FR" w:bidi="ar-SY"/>
              </w:rPr>
              <w:t>الوظائف والميزات الأساسية المطلوبة (دفتر الشروط)</w:t>
            </w:r>
          </w:p>
        </w:tc>
        <w:tc>
          <w:tcPr>
            <w:tcW w:w="6305" w:type="dxa"/>
          </w:tcPr>
          <w:p w14:paraId="61CD137E" w14:textId="77777777" w:rsidR="001D0C3C" w:rsidRPr="001D0C3C" w:rsidRDefault="001D0C3C" w:rsidP="001D0C3C">
            <w:pPr>
              <w:pStyle w:val="ListParagraph"/>
              <w:numPr>
                <w:ilvl w:val="0"/>
                <w:numId w:val="41"/>
              </w:numPr>
              <w:ind w:left="380"/>
              <w:jc w:val="both"/>
              <w:rPr>
                <w:rFonts w:ascii="Simplified Arabic" w:hAnsi="Simplified Arabic" w:cs="Simplified Arabic"/>
                <w:szCs w:val="24"/>
                <w:rtl/>
                <w:lang w:val="fr-FR" w:bidi="ar-SY"/>
              </w:rPr>
            </w:pPr>
            <w:r w:rsidRPr="001D0C3C">
              <w:rPr>
                <w:rFonts w:ascii="Simplified Arabic" w:hAnsi="Simplified Arabic" w:cs="Simplified Arabic"/>
                <w:szCs w:val="24"/>
                <w:rtl/>
                <w:lang w:val="fr-FR" w:bidi="ar-SY"/>
              </w:rPr>
              <w:t>- إدارة المستخدمين والصلاحيات</w:t>
            </w:r>
          </w:p>
          <w:p w14:paraId="1371B666" w14:textId="77777777" w:rsidR="001D0C3C" w:rsidRPr="001D0C3C" w:rsidRDefault="001D0C3C" w:rsidP="001D0C3C">
            <w:pPr>
              <w:pStyle w:val="ListParagraph"/>
              <w:numPr>
                <w:ilvl w:val="0"/>
                <w:numId w:val="41"/>
              </w:numPr>
              <w:ind w:left="380"/>
              <w:jc w:val="both"/>
              <w:rPr>
                <w:rFonts w:ascii="Simplified Arabic" w:hAnsi="Simplified Arabic" w:cs="Simplified Arabic"/>
                <w:szCs w:val="24"/>
                <w:rtl/>
                <w:lang w:val="fr-FR" w:bidi="ar-SY"/>
              </w:rPr>
            </w:pPr>
            <w:r w:rsidRPr="001D0C3C">
              <w:rPr>
                <w:rFonts w:ascii="Simplified Arabic" w:hAnsi="Simplified Arabic" w:cs="Simplified Arabic"/>
                <w:szCs w:val="24"/>
                <w:rtl/>
                <w:lang w:val="fr-FR" w:bidi="ar-SY"/>
              </w:rPr>
              <w:t>- تعريف أنواع المشاريع</w:t>
            </w:r>
          </w:p>
          <w:p w14:paraId="0C6F1092" w14:textId="77777777" w:rsidR="001D0C3C" w:rsidRPr="001D0C3C" w:rsidRDefault="001D0C3C" w:rsidP="001D0C3C">
            <w:pPr>
              <w:pStyle w:val="ListParagraph"/>
              <w:numPr>
                <w:ilvl w:val="0"/>
                <w:numId w:val="41"/>
              </w:numPr>
              <w:ind w:left="380"/>
              <w:jc w:val="both"/>
              <w:rPr>
                <w:rFonts w:ascii="Simplified Arabic" w:hAnsi="Simplified Arabic" w:cs="Simplified Arabic"/>
                <w:szCs w:val="24"/>
                <w:rtl/>
                <w:lang w:val="fr-FR" w:bidi="ar-SY"/>
              </w:rPr>
            </w:pPr>
            <w:r w:rsidRPr="001D0C3C">
              <w:rPr>
                <w:rFonts w:ascii="Simplified Arabic" w:hAnsi="Simplified Arabic" w:cs="Simplified Arabic"/>
                <w:szCs w:val="24"/>
                <w:rtl/>
                <w:lang w:val="fr-FR" w:bidi="ar-SY"/>
              </w:rPr>
              <w:t>- تعريف مشروع: اسم، رمز، مدة، جهة طارحة، تاريخ البداية</w:t>
            </w:r>
          </w:p>
          <w:p w14:paraId="1BDB5648" w14:textId="77777777" w:rsidR="001D0C3C" w:rsidRPr="001D0C3C" w:rsidRDefault="001D0C3C" w:rsidP="001D0C3C">
            <w:pPr>
              <w:pStyle w:val="ListParagraph"/>
              <w:numPr>
                <w:ilvl w:val="0"/>
                <w:numId w:val="41"/>
              </w:numPr>
              <w:ind w:left="380"/>
              <w:jc w:val="both"/>
              <w:rPr>
                <w:rFonts w:ascii="Simplified Arabic" w:hAnsi="Simplified Arabic" w:cs="Simplified Arabic"/>
                <w:szCs w:val="24"/>
                <w:rtl/>
                <w:lang w:val="fr-FR" w:bidi="ar-SY"/>
              </w:rPr>
            </w:pPr>
            <w:r w:rsidRPr="001D0C3C">
              <w:rPr>
                <w:rFonts w:ascii="Simplified Arabic" w:hAnsi="Simplified Arabic" w:cs="Simplified Arabic"/>
                <w:szCs w:val="24"/>
                <w:rtl/>
                <w:lang w:val="fr-FR" w:bidi="ar-SY"/>
              </w:rPr>
              <w:t>- تعريف مراحل المشروع: اسم + مدة، ويمكن وجود مراحل جزئية</w:t>
            </w:r>
          </w:p>
          <w:p w14:paraId="4889C632" w14:textId="77777777" w:rsidR="001D0C3C" w:rsidRPr="001D0C3C" w:rsidRDefault="001D0C3C" w:rsidP="001D0C3C">
            <w:pPr>
              <w:pStyle w:val="ListParagraph"/>
              <w:numPr>
                <w:ilvl w:val="0"/>
                <w:numId w:val="41"/>
              </w:numPr>
              <w:ind w:left="380"/>
              <w:jc w:val="both"/>
              <w:rPr>
                <w:rFonts w:ascii="Simplified Arabic" w:hAnsi="Simplified Arabic" w:cs="Simplified Arabic"/>
                <w:szCs w:val="24"/>
                <w:rtl/>
                <w:lang w:val="fr-FR" w:bidi="ar-SY"/>
              </w:rPr>
            </w:pPr>
            <w:r w:rsidRPr="001D0C3C">
              <w:rPr>
                <w:rFonts w:ascii="Simplified Arabic" w:hAnsi="Simplified Arabic" w:cs="Simplified Arabic"/>
                <w:szCs w:val="24"/>
                <w:rtl/>
                <w:lang w:val="fr-FR" w:bidi="ar-SY"/>
              </w:rPr>
              <w:t>- تحديد المشاركين بالمشروع ودور كل منهم في المشروع، والتبدلات عليهم</w:t>
            </w:r>
          </w:p>
          <w:p w14:paraId="68855549" w14:textId="77777777" w:rsidR="001D0C3C" w:rsidRPr="001D0C3C" w:rsidRDefault="001D0C3C" w:rsidP="001D0C3C">
            <w:pPr>
              <w:pStyle w:val="ListParagraph"/>
              <w:numPr>
                <w:ilvl w:val="0"/>
                <w:numId w:val="41"/>
              </w:numPr>
              <w:ind w:left="380"/>
              <w:jc w:val="both"/>
              <w:rPr>
                <w:rFonts w:ascii="Simplified Arabic" w:hAnsi="Simplified Arabic" w:cs="Simplified Arabic"/>
                <w:szCs w:val="24"/>
                <w:rtl/>
                <w:lang w:val="fr-FR" w:bidi="ar-SY"/>
              </w:rPr>
            </w:pPr>
            <w:r w:rsidRPr="001D0C3C">
              <w:rPr>
                <w:rFonts w:ascii="Simplified Arabic" w:hAnsi="Simplified Arabic" w:cs="Simplified Arabic"/>
                <w:szCs w:val="24"/>
                <w:rtl/>
                <w:lang w:val="fr-FR" w:bidi="ar-SY"/>
              </w:rPr>
              <w:t>- متابعة الخطة الفنية وتسجيل التقدّم بالمشروع، ونسبة مشاركة كل عضو في الفريق</w:t>
            </w:r>
          </w:p>
          <w:p w14:paraId="5E25CBA7" w14:textId="77777777" w:rsidR="001D0C3C" w:rsidRPr="001D0C3C" w:rsidRDefault="001D0C3C" w:rsidP="001D0C3C">
            <w:pPr>
              <w:pStyle w:val="ListParagraph"/>
              <w:numPr>
                <w:ilvl w:val="0"/>
                <w:numId w:val="41"/>
              </w:numPr>
              <w:ind w:left="380"/>
              <w:jc w:val="both"/>
              <w:rPr>
                <w:rFonts w:ascii="Simplified Arabic" w:hAnsi="Simplified Arabic" w:cs="Simplified Arabic"/>
                <w:szCs w:val="24"/>
                <w:rtl/>
                <w:lang w:val="fr-FR" w:bidi="ar-SY"/>
              </w:rPr>
            </w:pPr>
            <w:r w:rsidRPr="001D0C3C">
              <w:rPr>
                <w:rFonts w:ascii="Simplified Arabic" w:hAnsi="Simplified Arabic" w:cs="Simplified Arabic"/>
                <w:szCs w:val="24"/>
                <w:rtl/>
                <w:lang w:val="fr-FR" w:bidi="ar-SY"/>
              </w:rPr>
              <w:t>- متابعة الخطة المالية</w:t>
            </w:r>
          </w:p>
          <w:p w14:paraId="6B02A25A" w14:textId="77777777" w:rsidR="001D0C3C" w:rsidRPr="001D0C3C" w:rsidRDefault="001D0C3C" w:rsidP="001D0C3C">
            <w:pPr>
              <w:pStyle w:val="ListParagraph"/>
              <w:numPr>
                <w:ilvl w:val="0"/>
                <w:numId w:val="41"/>
              </w:numPr>
              <w:ind w:left="380"/>
              <w:jc w:val="both"/>
              <w:rPr>
                <w:rFonts w:ascii="Simplified Arabic" w:hAnsi="Simplified Arabic" w:cs="Simplified Arabic"/>
                <w:szCs w:val="24"/>
                <w:rtl/>
                <w:lang w:val="fr-FR" w:bidi="ar-SY"/>
              </w:rPr>
            </w:pPr>
            <w:r w:rsidRPr="001D0C3C">
              <w:rPr>
                <w:rFonts w:ascii="Simplified Arabic" w:hAnsi="Simplified Arabic" w:cs="Simplified Arabic"/>
                <w:szCs w:val="24"/>
                <w:rtl/>
                <w:lang w:val="fr-FR" w:bidi="ar-SY"/>
              </w:rPr>
              <w:t>- إصدار قائمة بالمشاريع الموجودة</w:t>
            </w:r>
          </w:p>
          <w:p w14:paraId="0ABAC986" w14:textId="5F1B4AFC" w:rsidR="002439FF" w:rsidRPr="004D41C3" w:rsidRDefault="001D0C3C" w:rsidP="001D0C3C">
            <w:pPr>
              <w:pStyle w:val="ListParagraph"/>
              <w:numPr>
                <w:ilvl w:val="0"/>
                <w:numId w:val="41"/>
              </w:numPr>
              <w:ind w:left="380"/>
              <w:jc w:val="both"/>
              <w:rPr>
                <w:rFonts w:ascii="Simplified Arabic" w:hAnsi="Simplified Arabic" w:cs="Simplified Arabic"/>
                <w:szCs w:val="24"/>
                <w:rtl/>
                <w:lang w:val="fr-FR" w:bidi="ar-SY"/>
              </w:rPr>
            </w:pPr>
            <w:r w:rsidRPr="001D0C3C">
              <w:rPr>
                <w:rFonts w:ascii="Simplified Arabic" w:hAnsi="Simplified Arabic" w:cs="Simplified Arabic"/>
                <w:szCs w:val="24"/>
                <w:rtl/>
                <w:lang w:val="fr-FR" w:bidi="ar-SY"/>
              </w:rPr>
              <w:t>- إصدار قائمة بالمشاريع المتأخرة مرحلياً أو كلياً</w:t>
            </w:r>
          </w:p>
        </w:tc>
      </w:tr>
      <w:tr w:rsidR="00050F92" w14:paraId="7655623C" w14:textId="77777777" w:rsidTr="00B47277">
        <w:tc>
          <w:tcPr>
            <w:tcW w:w="2395" w:type="dxa"/>
          </w:tcPr>
          <w:p w14:paraId="1D790C0D" w14:textId="77777777" w:rsidR="00050F92" w:rsidRDefault="00050F92" w:rsidP="00AF3EFA">
            <w:pPr>
              <w:jc w:val="both"/>
              <w:rPr>
                <w:rFonts w:ascii="Simplified Arabic" w:hAnsi="Simplified Arabic" w:cs="Simplified Arabic"/>
                <w:szCs w:val="24"/>
                <w:rtl/>
                <w:lang w:val="fr-FR" w:bidi="ar-SY"/>
              </w:rPr>
            </w:pPr>
            <w:r>
              <w:rPr>
                <w:rFonts w:ascii="Simplified Arabic" w:hAnsi="Simplified Arabic" w:cs="Simplified Arabic" w:hint="cs"/>
                <w:szCs w:val="24"/>
                <w:rtl/>
                <w:lang w:val="fr-FR" w:bidi="ar-SY"/>
              </w:rPr>
              <w:t>الحد الأدنى المطلوب</w:t>
            </w:r>
          </w:p>
        </w:tc>
        <w:tc>
          <w:tcPr>
            <w:tcW w:w="6305" w:type="dxa"/>
          </w:tcPr>
          <w:p w14:paraId="13F698EC" w14:textId="60D178F9" w:rsidR="002439FF" w:rsidRDefault="002439FF" w:rsidP="00D34EE4">
            <w:pPr>
              <w:jc w:val="both"/>
              <w:rPr>
                <w:rFonts w:ascii="Simplified Arabic" w:hAnsi="Simplified Arabic" w:cs="Simplified Arabic"/>
                <w:szCs w:val="24"/>
                <w:rtl/>
                <w:lang w:val="fr-FR" w:bidi="ar-SY"/>
              </w:rPr>
            </w:pPr>
            <w:r>
              <w:rPr>
                <w:rFonts w:ascii="Simplified Arabic" w:hAnsi="Simplified Arabic" w:cs="Simplified Arabic" w:hint="cs"/>
                <w:szCs w:val="24"/>
                <w:rtl/>
                <w:lang w:val="fr-FR" w:bidi="ar-SY"/>
              </w:rPr>
              <w:t xml:space="preserve">الوظائف من الرقم </w:t>
            </w:r>
            <w:r w:rsidR="00991B24">
              <w:rPr>
                <w:rFonts w:ascii="Simplified Arabic" w:hAnsi="Simplified Arabic" w:cs="Simplified Arabic" w:hint="cs"/>
                <w:szCs w:val="24"/>
                <w:rtl/>
                <w:lang w:val="fr-FR" w:bidi="ar-SY"/>
              </w:rPr>
              <w:t>1</w:t>
            </w:r>
            <w:r>
              <w:rPr>
                <w:rFonts w:ascii="Simplified Arabic" w:hAnsi="Simplified Arabic" w:cs="Simplified Arabic" w:hint="cs"/>
                <w:szCs w:val="24"/>
                <w:rtl/>
                <w:lang w:val="fr-FR" w:bidi="ar-SY"/>
              </w:rPr>
              <w:t xml:space="preserve"> إلى الرقم </w:t>
            </w:r>
            <w:r w:rsidR="004D41C3">
              <w:rPr>
                <w:rFonts w:ascii="Simplified Arabic" w:hAnsi="Simplified Arabic" w:cs="Simplified Arabic" w:hint="cs"/>
                <w:szCs w:val="24"/>
                <w:rtl/>
                <w:lang w:val="fr-FR" w:bidi="ar-SY"/>
              </w:rPr>
              <w:t>7</w:t>
            </w:r>
          </w:p>
        </w:tc>
      </w:tr>
    </w:tbl>
    <w:p w14:paraId="44A68318" w14:textId="51BFA49D" w:rsidR="00C049B1" w:rsidRPr="00D03C27" w:rsidRDefault="00C049B1" w:rsidP="00AF3EFA">
      <w:pPr>
        <w:ind w:left="360" w:firstLine="360"/>
        <w:jc w:val="both"/>
        <w:rPr>
          <w:rFonts w:ascii="Simplified Arabic" w:hAnsi="Simplified Arabic" w:cs="Simplified Arabic"/>
          <w:b/>
          <w:bCs/>
          <w:szCs w:val="24"/>
          <w:rtl/>
          <w:lang w:val="fr-FR" w:bidi="ar-SY"/>
        </w:rPr>
      </w:pPr>
      <w:r w:rsidRPr="00D03C27">
        <w:rPr>
          <w:rFonts w:ascii="Simplified Arabic" w:hAnsi="Simplified Arabic" w:cs="Simplified Arabic" w:hint="cs"/>
          <w:b/>
          <w:bCs/>
          <w:szCs w:val="24"/>
          <w:rtl/>
          <w:lang w:val="fr-FR" w:bidi="ar-SY"/>
        </w:rPr>
        <w:t>التاريخ</w:t>
      </w:r>
      <w:r w:rsidRPr="00D03C27">
        <w:rPr>
          <w:rFonts w:ascii="Simplified Arabic" w:hAnsi="Simplified Arabic" w:cs="Simplified Arabic" w:hint="cs"/>
          <w:b/>
          <w:bCs/>
          <w:szCs w:val="24"/>
          <w:rtl/>
          <w:lang w:val="fr-FR" w:bidi="ar-SY"/>
        </w:rPr>
        <w:tab/>
      </w:r>
      <w:r w:rsidR="001D0C3C">
        <w:rPr>
          <w:rFonts w:ascii="Simplified Arabic" w:hAnsi="Simplified Arabic" w:cs="Simplified Arabic"/>
          <w:b/>
          <w:bCs/>
          <w:szCs w:val="24"/>
          <w:lang w:bidi="ar-SY"/>
        </w:rPr>
        <w:t>01</w:t>
      </w:r>
      <w:r w:rsidR="00991B24">
        <w:rPr>
          <w:rFonts w:ascii="Simplified Arabic" w:hAnsi="Simplified Arabic" w:cs="Simplified Arabic"/>
          <w:b/>
          <w:bCs/>
          <w:szCs w:val="24"/>
          <w:lang w:bidi="ar-SY"/>
        </w:rPr>
        <w:t>/</w:t>
      </w:r>
      <w:r w:rsidR="001D0C3C">
        <w:rPr>
          <w:rFonts w:ascii="Simplified Arabic" w:hAnsi="Simplified Arabic" w:cs="Simplified Arabic"/>
          <w:b/>
          <w:bCs/>
          <w:szCs w:val="24"/>
          <w:lang w:bidi="ar-SY"/>
        </w:rPr>
        <w:t>07</w:t>
      </w:r>
      <w:r w:rsidR="00991B24">
        <w:rPr>
          <w:rFonts w:ascii="Simplified Arabic" w:hAnsi="Simplified Arabic" w:cs="Simplified Arabic"/>
          <w:b/>
          <w:bCs/>
          <w:szCs w:val="24"/>
          <w:lang w:bidi="ar-SY"/>
        </w:rPr>
        <w:t>/2024</w:t>
      </w:r>
      <w:r w:rsidRPr="00D03C27">
        <w:rPr>
          <w:rFonts w:ascii="Simplified Arabic" w:hAnsi="Simplified Arabic" w:cs="Simplified Arabic" w:hint="cs"/>
          <w:b/>
          <w:bCs/>
          <w:szCs w:val="24"/>
          <w:rtl/>
          <w:lang w:val="fr-FR" w:bidi="ar-SY"/>
        </w:rPr>
        <w:tab/>
      </w:r>
      <w:r w:rsidRPr="00D03C27">
        <w:rPr>
          <w:rFonts w:ascii="Simplified Arabic" w:hAnsi="Simplified Arabic" w:cs="Simplified Arabic" w:hint="cs"/>
          <w:b/>
          <w:bCs/>
          <w:szCs w:val="24"/>
          <w:rtl/>
          <w:lang w:val="fr-FR" w:bidi="ar-SY"/>
        </w:rPr>
        <w:tab/>
      </w:r>
      <w:r w:rsidRPr="00D03C27">
        <w:rPr>
          <w:rFonts w:ascii="Simplified Arabic" w:hAnsi="Simplified Arabic" w:cs="Simplified Arabic" w:hint="cs"/>
          <w:b/>
          <w:bCs/>
          <w:szCs w:val="24"/>
          <w:rtl/>
          <w:lang w:val="fr-FR" w:bidi="ar-SY"/>
        </w:rPr>
        <w:tab/>
      </w:r>
      <w:r w:rsidRPr="00D03C27">
        <w:rPr>
          <w:rFonts w:ascii="Simplified Arabic" w:hAnsi="Simplified Arabic" w:cs="Simplified Arabic" w:hint="cs"/>
          <w:b/>
          <w:bCs/>
          <w:szCs w:val="24"/>
          <w:rtl/>
          <w:lang w:val="fr-FR" w:bidi="ar-SY"/>
        </w:rPr>
        <w:tab/>
      </w:r>
      <w:r w:rsidRPr="00D03C27">
        <w:rPr>
          <w:rFonts w:ascii="Simplified Arabic" w:hAnsi="Simplified Arabic" w:cs="Simplified Arabic" w:hint="cs"/>
          <w:b/>
          <w:bCs/>
          <w:szCs w:val="24"/>
          <w:rtl/>
          <w:lang w:val="fr-FR" w:bidi="ar-SY"/>
        </w:rPr>
        <w:tab/>
      </w:r>
      <w:r w:rsidRPr="00D03C27">
        <w:rPr>
          <w:rFonts w:ascii="Simplified Arabic" w:hAnsi="Simplified Arabic" w:cs="Simplified Arabic" w:hint="cs"/>
          <w:b/>
          <w:bCs/>
          <w:szCs w:val="24"/>
          <w:rtl/>
          <w:lang w:val="fr-FR" w:bidi="ar-SY"/>
        </w:rPr>
        <w:tab/>
      </w:r>
      <w:r w:rsidRPr="00D03C27">
        <w:rPr>
          <w:rFonts w:ascii="Simplified Arabic" w:hAnsi="Simplified Arabic" w:cs="Simplified Arabic" w:hint="cs"/>
          <w:b/>
          <w:bCs/>
          <w:szCs w:val="24"/>
          <w:rtl/>
          <w:lang w:val="fr-FR" w:bidi="ar-SY"/>
        </w:rPr>
        <w:tab/>
        <w:t>توقيع المشرف</w:t>
      </w:r>
      <w:r w:rsidR="001D0C3C">
        <w:rPr>
          <w:rFonts w:ascii="Simplified Arabic" w:hAnsi="Simplified Arabic" w:cs="Simplified Arabic" w:hint="cs"/>
          <w:b/>
          <w:bCs/>
          <w:szCs w:val="24"/>
          <w:rtl/>
          <w:lang w:val="fr-FR" w:bidi="ar-SY"/>
        </w:rPr>
        <w:t>ين</w:t>
      </w:r>
    </w:p>
    <w:p w14:paraId="62880455" w14:textId="77777777" w:rsidR="00991B24" w:rsidRDefault="00991B24" w:rsidP="00AF3EFA">
      <w:pPr>
        <w:jc w:val="both"/>
        <w:rPr>
          <w:rFonts w:ascii="Simplified Arabic" w:hAnsi="Simplified Arabic" w:cs="Simplified Arabic"/>
          <w:szCs w:val="24"/>
          <w:rtl/>
          <w:lang w:bidi="ar-SY"/>
        </w:rPr>
      </w:pPr>
    </w:p>
    <w:p w14:paraId="037146C7" w14:textId="77777777" w:rsidR="00991B24" w:rsidRDefault="00991B24" w:rsidP="00AF3EFA">
      <w:pPr>
        <w:jc w:val="both"/>
        <w:rPr>
          <w:rFonts w:ascii="Simplified Arabic" w:hAnsi="Simplified Arabic" w:cs="Simplified Arabic"/>
          <w:szCs w:val="24"/>
          <w:rtl/>
          <w:lang w:bidi="ar-SY"/>
        </w:rPr>
      </w:pPr>
    </w:p>
    <w:p w14:paraId="4C702CAB" w14:textId="7956D809" w:rsidR="000D5705" w:rsidRPr="00195F56" w:rsidRDefault="000D5705" w:rsidP="000D5705">
      <w:pPr>
        <w:jc w:val="both"/>
        <w:rPr>
          <w:rFonts w:ascii="Simplified Arabic" w:hAnsi="Simplified Arabic" w:cs="Simplified Arabic"/>
          <w:szCs w:val="24"/>
          <w:rtl/>
          <w:lang w:bidi="ar-SY"/>
        </w:rPr>
      </w:pPr>
      <w:r w:rsidRPr="00195F56">
        <w:rPr>
          <w:rFonts w:ascii="Simplified Arabic" w:hAnsi="Simplified Arabic" w:cs="Simplified Arabic"/>
          <w:szCs w:val="24"/>
          <w:rtl/>
          <w:lang w:bidi="ar-SY"/>
        </w:rPr>
        <w:t xml:space="preserve">ملاحظة: يرجى إرسال نسخة </w:t>
      </w:r>
      <w:r w:rsidR="00A75F46">
        <w:rPr>
          <w:rFonts w:ascii="Simplified Arabic" w:hAnsi="Simplified Arabic" w:cs="Simplified Arabic" w:hint="cs"/>
          <w:szCs w:val="24"/>
          <w:rtl/>
          <w:lang w:bidi="ar-SY"/>
        </w:rPr>
        <w:t>إ</w:t>
      </w:r>
      <w:r w:rsidR="00A75F46" w:rsidRPr="00195F56">
        <w:rPr>
          <w:rFonts w:ascii="Simplified Arabic" w:hAnsi="Simplified Arabic" w:cs="Simplified Arabic"/>
          <w:szCs w:val="24"/>
          <w:rtl/>
          <w:lang w:bidi="ar-SY"/>
        </w:rPr>
        <w:t xml:space="preserve">لكترونية </w:t>
      </w:r>
      <w:r w:rsidRPr="00195F56">
        <w:rPr>
          <w:rFonts w:ascii="Simplified Arabic" w:hAnsi="Simplified Arabic" w:cs="Simplified Arabic"/>
          <w:szCs w:val="24"/>
          <w:rtl/>
          <w:lang w:bidi="ar-SY"/>
        </w:rPr>
        <w:t>من الاستمارات إلى</w:t>
      </w:r>
      <w:r>
        <w:rPr>
          <w:rFonts w:ascii="Simplified Arabic" w:hAnsi="Simplified Arabic" w:cs="Simplified Arabic" w:hint="cs"/>
          <w:szCs w:val="24"/>
          <w:rtl/>
          <w:lang w:bidi="ar-SY"/>
        </w:rPr>
        <w:t xml:space="preserve"> عناوين </w:t>
      </w:r>
      <w:r w:rsidRPr="003B0A38">
        <w:rPr>
          <w:rFonts w:ascii="Simplified Arabic" w:hAnsi="Simplified Arabic" w:cs="Simplified Arabic"/>
          <w:szCs w:val="24"/>
          <w:rtl/>
          <w:lang w:bidi="ar-SY"/>
        </w:rPr>
        <w:t>البريد ال</w:t>
      </w:r>
      <w:r>
        <w:rPr>
          <w:rFonts w:ascii="Simplified Arabic" w:hAnsi="Simplified Arabic" w:cs="Simplified Arabic" w:hint="cs"/>
          <w:szCs w:val="24"/>
          <w:rtl/>
          <w:lang w:bidi="ar-SY"/>
        </w:rPr>
        <w:t>إ</w:t>
      </w:r>
      <w:r w:rsidRPr="003B0A38">
        <w:rPr>
          <w:rFonts w:ascii="Simplified Arabic" w:hAnsi="Simplified Arabic" w:cs="Simplified Arabic"/>
          <w:szCs w:val="24"/>
          <w:rtl/>
          <w:lang w:bidi="ar-SY"/>
        </w:rPr>
        <w:t>لكتروني</w:t>
      </w:r>
      <w:r>
        <w:rPr>
          <w:rFonts w:ascii="Simplified Arabic" w:hAnsi="Simplified Arabic" w:cs="Simplified Arabic" w:hint="cs"/>
          <w:szCs w:val="24"/>
          <w:rtl/>
          <w:lang w:bidi="ar-SY"/>
        </w:rPr>
        <w:t xml:space="preserve"> التالية:</w:t>
      </w:r>
    </w:p>
    <w:p w14:paraId="741C7D60" w14:textId="00C376BB" w:rsidR="00D410DB" w:rsidRPr="006424EA" w:rsidRDefault="00000000" w:rsidP="000D5705">
      <w:pPr>
        <w:ind w:left="-2"/>
        <w:rPr>
          <w:rFonts w:ascii="Simplified Arabic" w:hAnsi="Simplified Arabic" w:cs="Simplified Arabic"/>
          <w:szCs w:val="24"/>
        </w:rPr>
      </w:pPr>
      <w:hyperlink r:id="rId7" w:history="1">
        <w:r w:rsidR="000D5705" w:rsidRPr="00097A9F">
          <w:rPr>
            <w:rStyle w:val="Hyperlink"/>
            <w:sz w:val="22"/>
            <w:szCs w:val="22"/>
          </w:rPr>
          <w:t xml:space="preserve">   riad.sonbol@</w:t>
        </w:r>
        <w:r w:rsidR="000D5705" w:rsidRPr="00097A9F">
          <w:rPr>
            <w:rStyle w:val="Hyperlink"/>
            <w:rFonts w:ascii="Simplified Arabic" w:hAnsi="Simplified Arabic" w:cs="Simplified Arabic"/>
            <w:sz w:val="22"/>
            <w:szCs w:val="22"/>
            <w:lang w:bidi="ar-SY"/>
          </w:rPr>
          <w:t xml:space="preserve"> hiast.edu.sy</w:t>
        </w:r>
      </w:hyperlink>
      <w:r w:rsidR="000D5705" w:rsidRPr="00283379">
        <w:rPr>
          <w:rFonts w:ascii="Simplified Arabic" w:hAnsi="Simplified Arabic" w:cs="Simplified Arabic" w:hint="cs"/>
          <w:sz w:val="22"/>
          <w:szCs w:val="22"/>
          <w:rtl/>
          <w:lang w:bidi="ar-SY"/>
        </w:rPr>
        <w:t>و</w:t>
      </w:r>
      <w:r w:rsidR="000D5705" w:rsidRPr="00283379">
        <w:rPr>
          <w:rFonts w:ascii="Simplified Arabic" w:hAnsi="Simplified Arabic" w:cs="Simplified Arabic"/>
          <w:sz w:val="22"/>
          <w:szCs w:val="22"/>
          <w:rtl/>
          <w:lang w:bidi="ar-SY"/>
        </w:rPr>
        <w:t xml:space="preserve"> </w:t>
      </w:r>
      <w:hyperlink r:id="rId8" w:history="1">
        <w:r w:rsidR="000D5705" w:rsidRPr="00097A9F">
          <w:rPr>
            <w:rStyle w:val="Hyperlink"/>
            <w:sz w:val="22"/>
            <w:szCs w:val="22"/>
          </w:rPr>
          <w:t xml:space="preserve"> mustapha.dakkak@</w:t>
        </w:r>
        <w:r w:rsidR="000D5705" w:rsidRPr="00097A9F">
          <w:rPr>
            <w:rStyle w:val="Hyperlink"/>
            <w:rFonts w:ascii="Simplified Arabic" w:hAnsi="Simplified Arabic" w:cs="Simplified Arabic"/>
            <w:sz w:val="22"/>
            <w:szCs w:val="22"/>
            <w:lang w:bidi="ar-SY"/>
          </w:rPr>
          <w:t xml:space="preserve"> hiast.edu.sy</w:t>
        </w:r>
      </w:hyperlink>
    </w:p>
    <w:sectPr w:rsidR="00D410DB" w:rsidRPr="006424EA" w:rsidSect="00D03C27">
      <w:headerReference w:type="default" r:id="rId9"/>
      <w:endnotePr>
        <w:numFmt w:val="lowerLetter"/>
      </w:endnotePr>
      <w:type w:val="oddPage"/>
      <w:pgSz w:w="11906" w:h="16838"/>
      <w:pgMar w:top="1701" w:right="1418" w:bottom="1135" w:left="1418" w:header="720" w:footer="720" w:gutter="0"/>
      <w:cols w:space="720"/>
      <w:bidi/>
      <w:rtlGutter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500378" w14:textId="77777777" w:rsidR="005D51A1" w:rsidRDefault="005D51A1">
      <w:r>
        <w:separator/>
      </w:r>
    </w:p>
  </w:endnote>
  <w:endnote w:type="continuationSeparator" w:id="0">
    <w:p w14:paraId="7DC57761" w14:textId="77777777" w:rsidR="005D51A1" w:rsidRDefault="005D5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GA Arabesque Desktop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F48C59" w14:textId="77777777" w:rsidR="005D51A1" w:rsidRDefault="005D51A1">
      <w:r>
        <w:separator/>
      </w:r>
    </w:p>
  </w:footnote>
  <w:footnote w:type="continuationSeparator" w:id="0">
    <w:p w14:paraId="0B594007" w14:textId="77777777" w:rsidR="005D51A1" w:rsidRDefault="005D51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AA141B" w14:textId="77777777" w:rsidR="002F75BC" w:rsidRPr="002F75BC" w:rsidRDefault="0075259E" w:rsidP="00333551">
    <w:pPr>
      <w:pStyle w:val="Header"/>
      <w:tabs>
        <w:tab w:val="center" w:pos="2069"/>
      </w:tabs>
      <w:rPr>
        <w:rFonts w:cs="Simplified Arabic"/>
        <w:b/>
        <w:bCs/>
        <w:sz w:val="40"/>
        <w:szCs w:val="40"/>
        <w:lang w:bidi="ar-SY"/>
      </w:rPr>
    </w:pPr>
    <w:r>
      <w:rPr>
        <w:rFonts w:cs="Simplified Arabic"/>
        <w:b/>
        <w:bCs/>
        <w:noProof/>
        <w:sz w:val="40"/>
        <w:szCs w:val="40"/>
        <w:lang w:eastAsia="en-US"/>
      </w:rPr>
      <w:drawing>
        <wp:anchor distT="0" distB="0" distL="114300" distR="114300" simplePos="0" relativeHeight="251657728" behindDoc="0" locked="0" layoutInCell="1" allowOverlap="0" wp14:anchorId="5D662C2E" wp14:editId="33B9BB27">
          <wp:simplePos x="0" y="0"/>
          <wp:positionH relativeFrom="column">
            <wp:posOffset>-3810</wp:posOffset>
          </wp:positionH>
          <wp:positionV relativeFrom="paragraph">
            <wp:posOffset>-197485</wp:posOffset>
          </wp:positionV>
          <wp:extent cx="1144905" cy="903605"/>
          <wp:effectExtent l="0" t="0" r="0" b="0"/>
          <wp:wrapSquare wrapText="bothSides"/>
          <wp:docPr id="2" name="Picture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4905" cy="9036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333551">
      <w:rPr>
        <w:rFonts w:cs="Simplified Arabic"/>
        <w:b/>
        <w:bCs/>
        <w:sz w:val="40"/>
        <w:szCs w:val="40"/>
        <w:rtl/>
      </w:rPr>
      <w:tab/>
      <w:t>الجمهورية العربية السور</w:t>
    </w:r>
    <w:r w:rsidR="00333551">
      <w:rPr>
        <w:rFonts w:cs="Simplified Arabic" w:hint="cs"/>
        <w:b/>
        <w:bCs/>
        <w:sz w:val="40"/>
        <w:szCs w:val="40"/>
        <w:rtl/>
      </w:rPr>
      <w:t>ية</w:t>
    </w:r>
  </w:p>
  <w:p w14:paraId="37D20FA6" w14:textId="77777777" w:rsidR="001D58CE" w:rsidRDefault="001D58CE" w:rsidP="00F824A6">
    <w:pPr>
      <w:pStyle w:val="Header"/>
      <w:tabs>
        <w:tab w:val="center" w:pos="2069"/>
      </w:tabs>
      <w:rPr>
        <w:rFonts w:cs="Simplified Arabic"/>
        <w:b/>
        <w:bCs/>
        <w:sz w:val="28"/>
        <w:rtl/>
        <w:lang w:bidi="ar-SY"/>
      </w:rPr>
    </w:pPr>
    <w:r w:rsidRPr="002F75BC">
      <w:rPr>
        <w:rFonts w:cs="Simplified Arabic"/>
        <w:b/>
        <w:bCs/>
        <w:sz w:val="28"/>
        <w:rtl/>
      </w:rPr>
      <w:tab/>
      <w:t>المعهد العال</w:t>
    </w:r>
    <w:r w:rsidR="00F824A6">
      <w:rPr>
        <w:rFonts w:cs="Simplified Arabic"/>
        <w:b/>
        <w:bCs/>
        <w:sz w:val="28"/>
        <w:rtl/>
      </w:rPr>
      <w:t>ي للعلوم التطبيقية والتكنولوجيا</w:t>
    </w:r>
  </w:p>
  <w:p w14:paraId="10AF23DB" w14:textId="77777777" w:rsidR="00F824A6" w:rsidRPr="00F824A6" w:rsidRDefault="00F824A6" w:rsidP="00F824A6">
    <w:pPr>
      <w:pStyle w:val="Header"/>
      <w:tabs>
        <w:tab w:val="center" w:pos="2069"/>
      </w:tabs>
      <w:rPr>
        <w:rFonts w:cs="Simplified Arabic"/>
        <w:b/>
        <w:bCs/>
        <w:sz w:val="28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46D5F"/>
    <w:multiLevelType w:val="hybridMultilevel"/>
    <w:tmpl w:val="60A4ED68"/>
    <w:lvl w:ilvl="0" w:tplc="751AD3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905BC"/>
    <w:multiLevelType w:val="hybridMultilevel"/>
    <w:tmpl w:val="FE349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A05DC"/>
    <w:multiLevelType w:val="hybridMultilevel"/>
    <w:tmpl w:val="FE349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A492E"/>
    <w:multiLevelType w:val="hybridMultilevel"/>
    <w:tmpl w:val="36B8B990"/>
    <w:lvl w:ilvl="0" w:tplc="8648F26A">
      <w:start w:val="1"/>
      <w:numFmt w:val="arabicAbjad"/>
      <w:lvlText w:val="%1-"/>
      <w:lvlJc w:val="left"/>
      <w:pPr>
        <w:ind w:left="126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0DA349F0"/>
    <w:multiLevelType w:val="hybridMultilevel"/>
    <w:tmpl w:val="FE349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180CB9"/>
    <w:multiLevelType w:val="hybridMultilevel"/>
    <w:tmpl w:val="A600C9AE"/>
    <w:lvl w:ilvl="0" w:tplc="9500B10C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0" w:hanging="360"/>
      </w:pPr>
    </w:lvl>
    <w:lvl w:ilvl="2" w:tplc="0409001B" w:tentative="1">
      <w:start w:val="1"/>
      <w:numFmt w:val="lowerRoman"/>
      <w:lvlText w:val="%3."/>
      <w:lvlJc w:val="right"/>
      <w:pPr>
        <w:ind w:left="1870" w:hanging="180"/>
      </w:pPr>
    </w:lvl>
    <w:lvl w:ilvl="3" w:tplc="0409000F" w:tentative="1">
      <w:start w:val="1"/>
      <w:numFmt w:val="decimal"/>
      <w:lvlText w:val="%4."/>
      <w:lvlJc w:val="left"/>
      <w:pPr>
        <w:ind w:left="2590" w:hanging="360"/>
      </w:pPr>
    </w:lvl>
    <w:lvl w:ilvl="4" w:tplc="04090019" w:tentative="1">
      <w:start w:val="1"/>
      <w:numFmt w:val="lowerLetter"/>
      <w:lvlText w:val="%5."/>
      <w:lvlJc w:val="left"/>
      <w:pPr>
        <w:ind w:left="3310" w:hanging="360"/>
      </w:pPr>
    </w:lvl>
    <w:lvl w:ilvl="5" w:tplc="0409001B" w:tentative="1">
      <w:start w:val="1"/>
      <w:numFmt w:val="lowerRoman"/>
      <w:lvlText w:val="%6."/>
      <w:lvlJc w:val="right"/>
      <w:pPr>
        <w:ind w:left="4030" w:hanging="180"/>
      </w:pPr>
    </w:lvl>
    <w:lvl w:ilvl="6" w:tplc="0409000F" w:tentative="1">
      <w:start w:val="1"/>
      <w:numFmt w:val="decimal"/>
      <w:lvlText w:val="%7."/>
      <w:lvlJc w:val="left"/>
      <w:pPr>
        <w:ind w:left="4750" w:hanging="360"/>
      </w:pPr>
    </w:lvl>
    <w:lvl w:ilvl="7" w:tplc="04090019" w:tentative="1">
      <w:start w:val="1"/>
      <w:numFmt w:val="lowerLetter"/>
      <w:lvlText w:val="%8."/>
      <w:lvlJc w:val="left"/>
      <w:pPr>
        <w:ind w:left="5470" w:hanging="360"/>
      </w:pPr>
    </w:lvl>
    <w:lvl w:ilvl="8" w:tplc="040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6" w15:restartNumberingAfterBreak="0">
    <w:nsid w:val="20700E77"/>
    <w:multiLevelType w:val="hybridMultilevel"/>
    <w:tmpl w:val="A600C9AE"/>
    <w:lvl w:ilvl="0" w:tplc="9500B10C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0" w:hanging="360"/>
      </w:pPr>
    </w:lvl>
    <w:lvl w:ilvl="2" w:tplc="0409001B" w:tentative="1">
      <w:start w:val="1"/>
      <w:numFmt w:val="lowerRoman"/>
      <w:lvlText w:val="%3."/>
      <w:lvlJc w:val="right"/>
      <w:pPr>
        <w:ind w:left="1870" w:hanging="180"/>
      </w:pPr>
    </w:lvl>
    <w:lvl w:ilvl="3" w:tplc="0409000F" w:tentative="1">
      <w:start w:val="1"/>
      <w:numFmt w:val="decimal"/>
      <w:lvlText w:val="%4."/>
      <w:lvlJc w:val="left"/>
      <w:pPr>
        <w:ind w:left="2590" w:hanging="360"/>
      </w:pPr>
    </w:lvl>
    <w:lvl w:ilvl="4" w:tplc="04090019" w:tentative="1">
      <w:start w:val="1"/>
      <w:numFmt w:val="lowerLetter"/>
      <w:lvlText w:val="%5."/>
      <w:lvlJc w:val="left"/>
      <w:pPr>
        <w:ind w:left="3310" w:hanging="360"/>
      </w:pPr>
    </w:lvl>
    <w:lvl w:ilvl="5" w:tplc="0409001B" w:tentative="1">
      <w:start w:val="1"/>
      <w:numFmt w:val="lowerRoman"/>
      <w:lvlText w:val="%6."/>
      <w:lvlJc w:val="right"/>
      <w:pPr>
        <w:ind w:left="4030" w:hanging="180"/>
      </w:pPr>
    </w:lvl>
    <w:lvl w:ilvl="6" w:tplc="0409000F" w:tentative="1">
      <w:start w:val="1"/>
      <w:numFmt w:val="decimal"/>
      <w:lvlText w:val="%7."/>
      <w:lvlJc w:val="left"/>
      <w:pPr>
        <w:ind w:left="4750" w:hanging="360"/>
      </w:pPr>
    </w:lvl>
    <w:lvl w:ilvl="7" w:tplc="04090019" w:tentative="1">
      <w:start w:val="1"/>
      <w:numFmt w:val="lowerLetter"/>
      <w:lvlText w:val="%8."/>
      <w:lvlJc w:val="left"/>
      <w:pPr>
        <w:ind w:left="5470" w:hanging="360"/>
      </w:pPr>
    </w:lvl>
    <w:lvl w:ilvl="8" w:tplc="040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7" w15:restartNumberingAfterBreak="0">
    <w:nsid w:val="22A00A44"/>
    <w:multiLevelType w:val="hybridMultilevel"/>
    <w:tmpl w:val="54827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5C3BB0"/>
    <w:multiLevelType w:val="hybridMultilevel"/>
    <w:tmpl w:val="7F0A0E56"/>
    <w:lvl w:ilvl="0" w:tplc="8648F26A">
      <w:start w:val="1"/>
      <w:numFmt w:val="arabicAbjad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1851F1"/>
    <w:multiLevelType w:val="hybridMultilevel"/>
    <w:tmpl w:val="FE349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537930"/>
    <w:multiLevelType w:val="hybridMultilevel"/>
    <w:tmpl w:val="36B8B990"/>
    <w:lvl w:ilvl="0" w:tplc="8648F26A">
      <w:start w:val="1"/>
      <w:numFmt w:val="arabicAbjad"/>
      <w:lvlText w:val="%1-"/>
      <w:lvlJc w:val="left"/>
      <w:pPr>
        <w:ind w:left="126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 w15:restartNumberingAfterBreak="0">
    <w:nsid w:val="272C7F9F"/>
    <w:multiLevelType w:val="hybridMultilevel"/>
    <w:tmpl w:val="7F0A0E56"/>
    <w:lvl w:ilvl="0" w:tplc="8648F26A">
      <w:start w:val="1"/>
      <w:numFmt w:val="arabicAbjad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7C0384"/>
    <w:multiLevelType w:val="hybridMultilevel"/>
    <w:tmpl w:val="60A4ED68"/>
    <w:lvl w:ilvl="0" w:tplc="751AD3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664C0A"/>
    <w:multiLevelType w:val="hybridMultilevel"/>
    <w:tmpl w:val="FE349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5C7BFA"/>
    <w:multiLevelType w:val="hybridMultilevel"/>
    <w:tmpl w:val="60A4ED68"/>
    <w:lvl w:ilvl="0" w:tplc="751AD3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67003D"/>
    <w:multiLevelType w:val="hybridMultilevel"/>
    <w:tmpl w:val="9692CCA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A63AA7"/>
    <w:multiLevelType w:val="hybridMultilevel"/>
    <w:tmpl w:val="9692CCA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4B2D34"/>
    <w:multiLevelType w:val="hybridMultilevel"/>
    <w:tmpl w:val="7F0A0E56"/>
    <w:lvl w:ilvl="0" w:tplc="8648F26A">
      <w:start w:val="1"/>
      <w:numFmt w:val="arabicAbjad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FC1BC7"/>
    <w:multiLevelType w:val="hybridMultilevel"/>
    <w:tmpl w:val="36B8B990"/>
    <w:lvl w:ilvl="0" w:tplc="8648F26A">
      <w:start w:val="1"/>
      <w:numFmt w:val="arabicAbjad"/>
      <w:lvlText w:val="%1-"/>
      <w:lvlJc w:val="left"/>
      <w:pPr>
        <w:ind w:left="126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9" w15:restartNumberingAfterBreak="0">
    <w:nsid w:val="3F3A4B39"/>
    <w:multiLevelType w:val="hybridMultilevel"/>
    <w:tmpl w:val="A600C9AE"/>
    <w:lvl w:ilvl="0" w:tplc="9500B10C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0" w:hanging="360"/>
      </w:pPr>
    </w:lvl>
    <w:lvl w:ilvl="2" w:tplc="0409001B" w:tentative="1">
      <w:start w:val="1"/>
      <w:numFmt w:val="lowerRoman"/>
      <w:lvlText w:val="%3."/>
      <w:lvlJc w:val="right"/>
      <w:pPr>
        <w:ind w:left="1870" w:hanging="180"/>
      </w:pPr>
    </w:lvl>
    <w:lvl w:ilvl="3" w:tplc="0409000F" w:tentative="1">
      <w:start w:val="1"/>
      <w:numFmt w:val="decimal"/>
      <w:lvlText w:val="%4."/>
      <w:lvlJc w:val="left"/>
      <w:pPr>
        <w:ind w:left="2590" w:hanging="360"/>
      </w:pPr>
    </w:lvl>
    <w:lvl w:ilvl="4" w:tplc="04090019" w:tentative="1">
      <w:start w:val="1"/>
      <w:numFmt w:val="lowerLetter"/>
      <w:lvlText w:val="%5."/>
      <w:lvlJc w:val="left"/>
      <w:pPr>
        <w:ind w:left="3310" w:hanging="360"/>
      </w:pPr>
    </w:lvl>
    <w:lvl w:ilvl="5" w:tplc="0409001B" w:tentative="1">
      <w:start w:val="1"/>
      <w:numFmt w:val="lowerRoman"/>
      <w:lvlText w:val="%6."/>
      <w:lvlJc w:val="right"/>
      <w:pPr>
        <w:ind w:left="4030" w:hanging="180"/>
      </w:pPr>
    </w:lvl>
    <w:lvl w:ilvl="6" w:tplc="0409000F" w:tentative="1">
      <w:start w:val="1"/>
      <w:numFmt w:val="decimal"/>
      <w:lvlText w:val="%7."/>
      <w:lvlJc w:val="left"/>
      <w:pPr>
        <w:ind w:left="4750" w:hanging="360"/>
      </w:pPr>
    </w:lvl>
    <w:lvl w:ilvl="7" w:tplc="04090019" w:tentative="1">
      <w:start w:val="1"/>
      <w:numFmt w:val="lowerLetter"/>
      <w:lvlText w:val="%8."/>
      <w:lvlJc w:val="left"/>
      <w:pPr>
        <w:ind w:left="5470" w:hanging="360"/>
      </w:pPr>
    </w:lvl>
    <w:lvl w:ilvl="8" w:tplc="040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20" w15:restartNumberingAfterBreak="0">
    <w:nsid w:val="422265D4"/>
    <w:multiLevelType w:val="hybridMultilevel"/>
    <w:tmpl w:val="84DC5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648F26A">
      <w:start w:val="1"/>
      <w:numFmt w:val="arabicAbjad"/>
      <w:lvlText w:val="%2-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7802C5"/>
    <w:multiLevelType w:val="hybridMultilevel"/>
    <w:tmpl w:val="6A1293FC"/>
    <w:lvl w:ilvl="0" w:tplc="0D6086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A663A7"/>
    <w:multiLevelType w:val="hybridMultilevel"/>
    <w:tmpl w:val="A600C9AE"/>
    <w:lvl w:ilvl="0" w:tplc="9500B1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D11430F"/>
    <w:multiLevelType w:val="hybridMultilevel"/>
    <w:tmpl w:val="FE349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33153F"/>
    <w:multiLevelType w:val="hybridMultilevel"/>
    <w:tmpl w:val="7F0A0E56"/>
    <w:lvl w:ilvl="0" w:tplc="8648F26A">
      <w:start w:val="1"/>
      <w:numFmt w:val="arabicAbjad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582495"/>
    <w:multiLevelType w:val="hybridMultilevel"/>
    <w:tmpl w:val="1DC2E14A"/>
    <w:lvl w:ilvl="0" w:tplc="7AD4B482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sz w:val="28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9055DE3"/>
    <w:multiLevelType w:val="hybridMultilevel"/>
    <w:tmpl w:val="60A4ED68"/>
    <w:lvl w:ilvl="0" w:tplc="751AD3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425B6B"/>
    <w:multiLevelType w:val="hybridMultilevel"/>
    <w:tmpl w:val="39CEEB70"/>
    <w:lvl w:ilvl="0" w:tplc="8648F26A">
      <w:start w:val="1"/>
      <w:numFmt w:val="arabicAbjad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A8D213F"/>
    <w:multiLevelType w:val="hybridMultilevel"/>
    <w:tmpl w:val="FE349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FF5880"/>
    <w:multiLevelType w:val="hybridMultilevel"/>
    <w:tmpl w:val="60A4ED68"/>
    <w:lvl w:ilvl="0" w:tplc="751AD3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1110AB"/>
    <w:multiLevelType w:val="hybridMultilevel"/>
    <w:tmpl w:val="44C0D0C4"/>
    <w:lvl w:ilvl="0" w:tplc="A4CCBBA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6952C9D"/>
    <w:multiLevelType w:val="hybridMultilevel"/>
    <w:tmpl w:val="A70C0C30"/>
    <w:lvl w:ilvl="0" w:tplc="3A646FC0">
      <w:start w:val="1"/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D557A7"/>
    <w:multiLevelType w:val="hybridMultilevel"/>
    <w:tmpl w:val="FE349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D146EF"/>
    <w:multiLevelType w:val="hybridMultilevel"/>
    <w:tmpl w:val="FE349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9264A4"/>
    <w:multiLevelType w:val="hybridMultilevel"/>
    <w:tmpl w:val="CE2CF990"/>
    <w:lvl w:ilvl="0" w:tplc="AC70E7C2">
      <w:start w:val="1"/>
      <w:numFmt w:val="bullet"/>
      <w:pStyle w:val="Heading5"/>
      <w:lvlText w:val="-"/>
      <w:lvlJc w:val="left"/>
      <w:pPr>
        <w:tabs>
          <w:tab w:val="num" w:pos="720"/>
        </w:tabs>
        <w:ind w:left="720" w:right="720" w:hanging="360"/>
      </w:pPr>
      <w:rPr>
        <w:rFonts w:ascii="Times New Roman" w:eastAsia="Times New Roman" w:hAnsi="Times New Roman" w:cs="Simplified Arabic" w:hint="default"/>
      </w:rPr>
    </w:lvl>
    <w:lvl w:ilvl="1" w:tplc="0401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0401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1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1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401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1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1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0401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35" w15:restartNumberingAfterBreak="0">
    <w:nsid w:val="6E5176C5"/>
    <w:multiLevelType w:val="hybridMultilevel"/>
    <w:tmpl w:val="60A4ED68"/>
    <w:lvl w:ilvl="0" w:tplc="751AD3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52570E"/>
    <w:multiLevelType w:val="hybridMultilevel"/>
    <w:tmpl w:val="39CEEB70"/>
    <w:lvl w:ilvl="0" w:tplc="8648F26A">
      <w:start w:val="1"/>
      <w:numFmt w:val="arabicAbjad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44A1F22"/>
    <w:multiLevelType w:val="hybridMultilevel"/>
    <w:tmpl w:val="FE349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FC7C71"/>
    <w:multiLevelType w:val="hybridMultilevel"/>
    <w:tmpl w:val="7F0A0E56"/>
    <w:lvl w:ilvl="0" w:tplc="8648F26A">
      <w:start w:val="1"/>
      <w:numFmt w:val="arabicAbjad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F10D46"/>
    <w:multiLevelType w:val="hybridMultilevel"/>
    <w:tmpl w:val="A600C9AE"/>
    <w:lvl w:ilvl="0" w:tplc="9500B10C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0" w:hanging="360"/>
      </w:pPr>
    </w:lvl>
    <w:lvl w:ilvl="2" w:tplc="0409001B" w:tentative="1">
      <w:start w:val="1"/>
      <w:numFmt w:val="lowerRoman"/>
      <w:lvlText w:val="%3."/>
      <w:lvlJc w:val="right"/>
      <w:pPr>
        <w:ind w:left="1870" w:hanging="180"/>
      </w:pPr>
    </w:lvl>
    <w:lvl w:ilvl="3" w:tplc="0409000F" w:tentative="1">
      <w:start w:val="1"/>
      <w:numFmt w:val="decimal"/>
      <w:lvlText w:val="%4."/>
      <w:lvlJc w:val="left"/>
      <w:pPr>
        <w:ind w:left="2590" w:hanging="360"/>
      </w:pPr>
    </w:lvl>
    <w:lvl w:ilvl="4" w:tplc="04090019" w:tentative="1">
      <w:start w:val="1"/>
      <w:numFmt w:val="lowerLetter"/>
      <w:lvlText w:val="%5."/>
      <w:lvlJc w:val="left"/>
      <w:pPr>
        <w:ind w:left="3310" w:hanging="360"/>
      </w:pPr>
    </w:lvl>
    <w:lvl w:ilvl="5" w:tplc="0409001B" w:tentative="1">
      <w:start w:val="1"/>
      <w:numFmt w:val="lowerRoman"/>
      <w:lvlText w:val="%6."/>
      <w:lvlJc w:val="right"/>
      <w:pPr>
        <w:ind w:left="4030" w:hanging="180"/>
      </w:pPr>
    </w:lvl>
    <w:lvl w:ilvl="6" w:tplc="0409000F" w:tentative="1">
      <w:start w:val="1"/>
      <w:numFmt w:val="decimal"/>
      <w:lvlText w:val="%7."/>
      <w:lvlJc w:val="left"/>
      <w:pPr>
        <w:ind w:left="4750" w:hanging="360"/>
      </w:pPr>
    </w:lvl>
    <w:lvl w:ilvl="7" w:tplc="04090019" w:tentative="1">
      <w:start w:val="1"/>
      <w:numFmt w:val="lowerLetter"/>
      <w:lvlText w:val="%8."/>
      <w:lvlJc w:val="left"/>
      <w:pPr>
        <w:ind w:left="5470" w:hanging="360"/>
      </w:pPr>
    </w:lvl>
    <w:lvl w:ilvl="8" w:tplc="040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40" w15:restartNumberingAfterBreak="0">
    <w:nsid w:val="7C4D79EA"/>
    <w:multiLevelType w:val="hybridMultilevel"/>
    <w:tmpl w:val="FE349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0202533">
    <w:abstractNumId w:val="34"/>
  </w:num>
  <w:num w:numId="2" w16cid:durableId="359361901">
    <w:abstractNumId w:val="35"/>
  </w:num>
  <w:num w:numId="3" w16cid:durableId="1189103922">
    <w:abstractNumId w:val="22"/>
  </w:num>
  <w:num w:numId="4" w16cid:durableId="528952836">
    <w:abstractNumId w:val="31"/>
  </w:num>
  <w:num w:numId="5" w16cid:durableId="51854481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4493203">
    <w:abstractNumId w:val="19"/>
  </w:num>
  <w:num w:numId="7" w16cid:durableId="1788036467">
    <w:abstractNumId w:val="39"/>
  </w:num>
  <w:num w:numId="8" w16cid:durableId="74514597">
    <w:abstractNumId w:val="6"/>
  </w:num>
  <w:num w:numId="9" w16cid:durableId="466705650">
    <w:abstractNumId w:val="5"/>
  </w:num>
  <w:num w:numId="10" w16cid:durableId="638874886">
    <w:abstractNumId w:val="13"/>
  </w:num>
  <w:num w:numId="11" w16cid:durableId="676425357">
    <w:abstractNumId w:val="37"/>
  </w:num>
  <w:num w:numId="12" w16cid:durableId="1536388576">
    <w:abstractNumId w:val="9"/>
  </w:num>
  <w:num w:numId="13" w16cid:durableId="660427712">
    <w:abstractNumId w:val="40"/>
  </w:num>
  <w:num w:numId="14" w16cid:durableId="1562399682">
    <w:abstractNumId w:val="33"/>
  </w:num>
  <w:num w:numId="15" w16cid:durableId="45082857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763725237">
    <w:abstractNumId w:val="21"/>
  </w:num>
  <w:num w:numId="17" w16cid:durableId="627589788">
    <w:abstractNumId w:val="28"/>
  </w:num>
  <w:num w:numId="18" w16cid:durableId="1501652152">
    <w:abstractNumId w:val="30"/>
  </w:num>
  <w:num w:numId="19" w16cid:durableId="1249265311">
    <w:abstractNumId w:val="20"/>
  </w:num>
  <w:num w:numId="20" w16cid:durableId="361634272">
    <w:abstractNumId w:val="1"/>
  </w:num>
  <w:num w:numId="21" w16cid:durableId="233052663">
    <w:abstractNumId w:val="23"/>
  </w:num>
  <w:num w:numId="22" w16cid:durableId="646710093">
    <w:abstractNumId w:val="32"/>
  </w:num>
  <w:num w:numId="23" w16cid:durableId="1443308300">
    <w:abstractNumId w:val="4"/>
  </w:num>
  <w:num w:numId="24" w16cid:durableId="551038111">
    <w:abstractNumId w:val="18"/>
  </w:num>
  <w:num w:numId="25" w16cid:durableId="970594853">
    <w:abstractNumId w:val="27"/>
  </w:num>
  <w:num w:numId="26" w16cid:durableId="1535382778">
    <w:abstractNumId w:val="2"/>
  </w:num>
  <w:num w:numId="27" w16cid:durableId="107285205">
    <w:abstractNumId w:val="36"/>
  </w:num>
  <w:num w:numId="28" w16cid:durableId="154879500">
    <w:abstractNumId w:val="10"/>
  </w:num>
  <w:num w:numId="29" w16cid:durableId="1991448031">
    <w:abstractNumId w:val="3"/>
  </w:num>
  <w:num w:numId="30" w16cid:durableId="813910000">
    <w:abstractNumId w:val="14"/>
  </w:num>
  <w:num w:numId="31" w16cid:durableId="1465931764">
    <w:abstractNumId w:val="11"/>
  </w:num>
  <w:num w:numId="32" w16cid:durableId="608051208">
    <w:abstractNumId w:val="29"/>
  </w:num>
  <w:num w:numId="33" w16cid:durableId="301010042">
    <w:abstractNumId w:val="8"/>
  </w:num>
  <w:num w:numId="34" w16cid:durableId="361133396">
    <w:abstractNumId w:val="0"/>
  </w:num>
  <w:num w:numId="35" w16cid:durableId="401373645">
    <w:abstractNumId w:val="38"/>
  </w:num>
  <w:num w:numId="36" w16cid:durableId="1086027830">
    <w:abstractNumId w:val="12"/>
  </w:num>
  <w:num w:numId="37" w16cid:durableId="2080858488">
    <w:abstractNumId w:val="17"/>
  </w:num>
  <w:num w:numId="38" w16cid:durableId="721251109">
    <w:abstractNumId w:val="24"/>
  </w:num>
  <w:num w:numId="39" w16cid:durableId="542063195">
    <w:abstractNumId w:val="26"/>
  </w:num>
  <w:num w:numId="40" w16cid:durableId="1141119433">
    <w:abstractNumId w:val="7"/>
  </w:num>
  <w:num w:numId="41" w16cid:durableId="365908649">
    <w:abstractNumId w:val="15"/>
  </w:num>
  <w:num w:numId="42" w16cid:durableId="1821996522">
    <w:abstractNumId w:val="1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8E"/>
    <w:rsid w:val="00002E37"/>
    <w:rsid w:val="00005D09"/>
    <w:rsid w:val="00007221"/>
    <w:rsid w:val="00012E6F"/>
    <w:rsid w:val="00015076"/>
    <w:rsid w:val="000253FC"/>
    <w:rsid w:val="00025ADF"/>
    <w:rsid w:val="0002669E"/>
    <w:rsid w:val="000370C9"/>
    <w:rsid w:val="00037624"/>
    <w:rsid w:val="00041E6A"/>
    <w:rsid w:val="00043226"/>
    <w:rsid w:val="00050F92"/>
    <w:rsid w:val="00052F0E"/>
    <w:rsid w:val="00066C4A"/>
    <w:rsid w:val="00072BFC"/>
    <w:rsid w:val="00083461"/>
    <w:rsid w:val="0008660B"/>
    <w:rsid w:val="00095C59"/>
    <w:rsid w:val="000A4F65"/>
    <w:rsid w:val="000A6EB2"/>
    <w:rsid w:val="000B2273"/>
    <w:rsid w:val="000B278B"/>
    <w:rsid w:val="000B2DDF"/>
    <w:rsid w:val="000B614D"/>
    <w:rsid w:val="000C362D"/>
    <w:rsid w:val="000C5B38"/>
    <w:rsid w:val="000D04C5"/>
    <w:rsid w:val="000D28D2"/>
    <w:rsid w:val="000D5705"/>
    <w:rsid w:val="000D7520"/>
    <w:rsid w:val="000E3C0D"/>
    <w:rsid w:val="00102287"/>
    <w:rsid w:val="00107E54"/>
    <w:rsid w:val="00114B61"/>
    <w:rsid w:val="00116B29"/>
    <w:rsid w:val="0012043E"/>
    <w:rsid w:val="0012221A"/>
    <w:rsid w:val="001342CC"/>
    <w:rsid w:val="00141FE3"/>
    <w:rsid w:val="0015708C"/>
    <w:rsid w:val="00170613"/>
    <w:rsid w:val="00171AF9"/>
    <w:rsid w:val="0017394A"/>
    <w:rsid w:val="00174638"/>
    <w:rsid w:val="001815B2"/>
    <w:rsid w:val="0018250A"/>
    <w:rsid w:val="001911ED"/>
    <w:rsid w:val="00193CA2"/>
    <w:rsid w:val="00195F56"/>
    <w:rsid w:val="00197FCE"/>
    <w:rsid w:val="001A12C4"/>
    <w:rsid w:val="001A4302"/>
    <w:rsid w:val="001A4D8A"/>
    <w:rsid w:val="001A659B"/>
    <w:rsid w:val="001A798D"/>
    <w:rsid w:val="001B127D"/>
    <w:rsid w:val="001B759B"/>
    <w:rsid w:val="001C3053"/>
    <w:rsid w:val="001D0C3C"/>
    <w:rsid w:val="001D58CE"/>
    <w:rsid w:val="001E1DCF"/>
    <w:rsid w:val="001F271D"/>
    <w:rsid w:val="002031E6"/>
    <w:rsid w:val="002038C7"/>
    <w:rsid w:val="002043B3"/>
    <w:rsid w:val="0021065F"/>
    <w:rsid w:val="0021499A"/>
    <w:rsid w:val="00215BB9"/>
    <w:rsid w:val="00220E23"/>
    <w:rsid w:val="00220FC0"/>
    <w:rsid w:val="00221F3D"/>
    <w:rsid w:val="00224E0D"/>
    <w:rsid w:val="002439FF"/>
    <w:rsid w:val="00244C2A"/>
    <w:rsid w:val="00246667"/>
    <w:rsid w:val="002522C3"/>
    <w:rsid w:val="00265FA5"/>
    <w:rsid w:val="00273129"/>
    <w:rsid w:val="00283379"/>
    <w:rsid w:val="002835A1"/>
    <w:rsid w:val="00283D77"/>
    <w:rsid w:val="00284B86"/>
    <w:rsid w:val="00286404"/>
    <w:rsid w:val="00286771"/>
    <w:rsid w:val="00292A4A"/>
    <w:rsid w:val="0029444E"/>
    <w:rsid w:val="002A1598"/>
    <w:rsid w:val="002A7534"/>
    <w:rsid w:val="002B0445"/>
    <w:rsid w:val="002B3369"/>
    <w:rsid w:val="002B6B33"/>
    <w:rsid w:val="002C22D7"/>
    <w:rsid w:val="002C3F64"/>
    <w:rsid w:val="002C4F79"/>
    <w:rsid w:val="002C5DC4"/>
    <w:rsid w:val="002D310D"/>
    <w:rsid w:val="002D71B0"/>
    <w:rsid w:val="002E3E55"/>
    <w:rsid w:val="002E4078"/>
    <w:rsid w:val="002E77B6"/>
    <w:rsid w:val="002F75BC"/>
    <w:rsid w:val="00306548"/>
    <w:rsid w:val="00313476"/>
    <w:rsid w:val="00313C72"/>
    <w:rsid w:val="003214FC"/>
    <w:rsid w:val="003222A9"/>
    <w:rsid w:val="003235FA"/>
    <w:rsid w:val="00330065"/>
    <w:rsid w:val="003322A8"/>
    <w:rsid w:val="00333551"/>
    <w:rsid w:val="0034175F"/>
    <w:rsid w:val="0034229B"/>
    <w:rsid w:val="00357400"/>
    <w:rsid w:val="00371DB2"/>
    <w:rsid w:val="003732C9"/>
    <w:rsid w:val="00391A2A"/>
    <w:rsid w:val="003932DB"/>
    <w:rsid w:val="0039727C"/>
    <w:rsid w:val="003A3425"/>
    <w:rsid w:val="003A3E6D"/>
    <w:rsid w:val="003A4570"/>
    <w:rsid w:val="003B0A38"/>
    <w:rsid w:val="003C1254"/>
    <w:rsid w:val="003C3636"/>
    <w:rsid w:val="003C55AD"/>
    <w:rsid w:val="003D06DC"/>
    <w:rsid w:val="003D139A"/>
    <w:rsid w:val="003E0FCD"/>
    <w:rsid w:val="003E2500"/>
    <w:rsid w:val="003E3A0D"/>
    <w:rsid w:val="003F299C"/>
    <w:rsid w:val="003F3E4D"/>
    <w:rsid w:val="00402DF0"/>
    <w:rsid w:val="0041008C"/>
    <w:rsid w:val="004104B9"/>
    <w:rsid w:val="004127B1"/>
    <w:rsid w:val="00426452"/>
    <w:rsid w:val="00427ED1"/>
    <w:rsid w:val="004322D9"/>
    <w:rsid w:val="00432E01"/>
    <w:rsid w:val="004353EB"/>
    <w:rsid w:val="004404D3"/>
    <w:rsid w:val="0044218C"/>
    <w:rsid w:val="0044227C"/>
    <w:rsid w:val="004439C4"/>
    <w:rsid w:val="004521B7"/>
    <w:rsid w:val="0045665E"/>
    <w:rsid w:val="004573A6"/>
    <w:rsid w:val="004678AB"/>
    <w:rsid w:val="00467FE0"/>
    <w:rsid w:val="00472D96"/>
    <w:rsid w:val="004842A2"/>
    <w:rsid w:val="004910F7"/>
    <w:rsid w:val="0049794E"/>
    <w:rsid w:val="004A6B56"/>
    <w:rsid w:val="004A6CDF"/>
    <w:rsid w:val="004B31CA"/>
    <w:rsid w:val="004B39C0"/>
    <w:rsid w:val="004B794F"/>
    <w:rsid w:val="004C2B98"/>
    <w:rsid w:val="004C73F0"/>
    <w:rsid w:val="004D1A5E"/>
    <w:rsid w:val="004D41C3"/>
    <w:rsid w:val="004D504C"/>
    <w:rsid w:val="004E16E0"/>
    <w:rsid w:val="004F0D2E"/>
    <w:rsid w:val="004F4DA2"/>
    <w:rsid w:val="004F6B46"/>
    <w:rsid w:val="00502C19"/>
    <w:rsid w:val="00502E71"/>
    <w:rsid w:val="00515196"/>
    <w:rsid w:val="00515F66"/>
    <w:rsid w:val="00517A3A"/>
    <w:rsid w:val="00525C0C"/>
    <w:rsid w:val="0052654E"/>
    <w:rsid w:val="005470CF"/>
    <w:rsid w:val="005608FB"/>
    <w:rsid w:val="00561EB1"/>
    <w:rsid w:val="00562732"/>
    <w:rsid w:val="005734E0"/>
    <w:rsid w:val="00576A74"/>
    <w:rsid w:val="005825C4"/>
    <w:rsid w:val="00590C47"/>
    <w:rsid w:val="00594485"/>
    <w:rsid w:val="00596381"/>
    <w:rsid w:val="00596A87"/>
    <w:rsid w:val="00596EB9"/>
    <w:rsid w:val="005B225B"/>
    <w:rsid w:val="005B2FB9"/>
    <w:rsid w:val="005B45FE"/>
    <w:rsid w:val="005B4E1A"/>
    <w:rsid w:val="005C3F0A"/>
    <w:rsid w:val="005C3F91"/>
    <w:rsid w:val="005C5BDD"/>
    <w:rsid w:val="005C686F"/>
    <w:rsid w:val="005D51A1"/>
    <w:rsid w:val="005D7A21"/>
    <w:rsid w:val="005E1FF7"/>
    <w:rsid w:val="005E6005"/>
    <w:rsid w:val="005F022F"/>
    <w:rsid w:val="005F0D90"/>
    <w:rsid w:val="005F71FB"/>
    <w:rsid w:val="006151F1"/>
    <w:rsid w:val="0061578F"/>
    <w:rsid w:val="00624D96"/>
    <w:rsid w:val="00634D0B"/>
    <w:rsid w:val="00635403"/>
    <w:rsid w:val="006370AD"/>
    <w:rsid w:val="006424EA"/>
    <w:rsid w:val="006531E1"/>
    <w:rsid w:val="0065381C"/>
    <w:rsid w:val="006544A8"/>
    <w:rsid w:val="00666599"/>
    <w:rsid w:val="00667B2D"/>
    <w:rsid w:val="006722DF"/>
    <w:rsid w:val="00672CAA"/>
    <w:rsid w:val="0067412E"/>
    <w:rsid w:val="006779DA"/>
    <w:rsid w:val="006825AC"/>
    <w:rsid w:val="006A32F9"/>
    <w:rsid w:val="006A6B2C"/>
    <w:rsid w:val="006B2B2E"/>
    <w:rsid w:val="006B2D0D"/>
    <w:rsid w:val="006B4308"/>
    <w:rsid w:val="006B45E8"/>
    <w:rsid w:val="006C2CA9"/>
    <w:rsid w:val="006C4C22"/>
    <w:rsid w:val="006D2475"/>
    <w:rsid w:val="0070038C"/>
    <w:rsid w:val="0070161F"/>
    <w:rsid w:val="00703813"/>
    <w:rsid w:val="007042F4"/>
    <w:rsid w:val="00705063"/>
    <w:rsid w:val="0071193D"/>
    <w:rsid w:val="00720307"/>
    <w:rsid w:val="00733DFC"/>
    <w:rsid w:val="00735BE5"/>
    <w:rsid w:val="007379BA"/>
    <w:rsid w:val="00744F31"/>
    <w:rsid w:val="0075259E"/>
    <w:rsid w:val="00754668"/>
    <w:rsid w:val="00755446"/>
    <w:rsid w:val="00757EE4"/>
    <w:rsid w:val="007745D9"/>
    <w:rsid w:val="007847C7"/>
    <w:rsid w:val="007852F5"/>
    <w:rsid w:val="00796F00"/>
    <w:rsid w:val="007A19C1"/>
    <w:rsid w:val="007A1A7F"/>
    <w:rsid w:val="007A3758"/>
    <w:rsid w:val="007A37D7"/>
    <w:rsid w:val="007A76E7"/>
    <w:rsid w:val="007B3722"/>
    <w:rsid w:val="007B3DEB"/>
    <w:rsid w:val="007B42F3"/>
    <w:rsid w:val="007B5839"/>
    <w:rsid w:val="007B6186"/>
    <w:rsid w:val="007C3A10"/>
    <w:rsid w:val="007C50A1"/>
    <w:rsid w:val="007C6E03"/>
    <w:rsid w:val="007D345F"/>
    <w:rsid w:val="007D5D1D"/>
    <w:rsid w:val="007E0FC0"/>
    <w:rsid w:val="007F0337"/>
    <w:rsid w:val="007F1212"/>
    <w:rsid w:val="007F19D0"/>
    <w:rsid w:val="007F4668"/>
    <w:rsid w:val="00815EA3"/>
    <w:rsid w:val="008162D1"/>
    <w:rsid w:val="00831B2C"/>
    <w:rsid w:val="00847934"/>
    <w:rsid w:val="00851C68"/>
    <w:rsid w:val="00864A49"/>
    <w:rsid w:val="00865A7F"/>
    <w:rsid w:val="00867F24"/>
    <w:rsid w:val="00874BDD"/>
    <w:rsid w:val="00874CC6"/>
    <w:rsid w:val="0087788E"/>
    <w:rsid w:val="0089262F"/>
    <w:rsid w:val="008A4CAE"/>
    <w:rsid w:val="008A4FB6"/>
    <w:rsid w:val="008A77C4"/>
    <w:rsid w:val="008B2CAC"/>
    <w:rsid w:val="008B500E"/>
    <w:rsid w:val="008B51A3"/>
    <w:rsid w:val="008C738E"/>
    <w:rsid w:val="008C7DC4"/>
    <w:rsid w:val="008D2D4C"/>
    <w:rsid w:val="008D5AC7"/>
    <w:rsid w:val="008D710A"/>
    <w:rsid w:val="008D7190"/>
    <w:rsid w:val="008E185A"/>
    <w:rsid w:val="008E5973"/>
    <w:rsid w:val="008E777F"/>
    <w:rsid w:val="0090070C"/>
    <w:rsid w:val="0090484E"/>
    <w:rsid w:val="00906339"/>
    <w:rsid w:val="00906D19"/>
    <w:rsid w:val="009270DF"/>
    <w:rsid w:val="009408B8"/>
    <w:rsid w:val="00942A30"/>
    <w:rsid w:val="0095621A"/>
    <w:rsid w:val="00970253"/>
    <w:rsid w:val="00991B24"/>
    <w:rsid w:val="009A207F"/>
    <w:rsid w:val="009A30A6"/>
    <w:rsid w:val="009B35B1"/>
    <w:rsid w:val="009C0481"/>
    <w:rsid w:val="009C1DCF"/>
    <w:rsid w:val="009C3D60"/>
    <w:rsid w:val="009C5F99"/>
    <w:rsid w:val="009D0F60"/>
    <w:rsid w:val="009D5340"/>
    <w:rsid w:val="009E07A9"/>
    <w:rsid w:val="009E0BB2"/>
    <w:rsid w:val="009E703D"/>
    <w:rsid w:val="009F205A"/>
    <w:rsid w:val="009F3920"/>
    <w:rsid w:val="00A01B67"/>
    <w:rsid w:val="00A01FBD"/>
    <w:rsid w:val="00A03534"/>
    <w:rsid w:val="00A057C3"/>
    <w:rsid w:val="00A058F8"/>
    <w:rsid w:val="00A25555"/>
    <w:rsid w:val="00A32912"/>
    <w:rsid w:val="00A41338"/>
    <w:rsid w:val="00A44889"/>
    <w:rsid w:val="00A550D9"/>
    <w:rsid w:val="00A62F82"/>
    <w:rsid w:val="00A6648E"/>
    <w:rsid w:val="00A740DF"/>
    <w:rsid w:val="00A754F5"/>
    <w:rsid w:val="00A7556F"/>
    <w:rsid w:val="00A759E6"/>
    <w:rsid w:val="00A75F46"/>
    <w:rsid w:val="00A76001"/>
    <w:rsid w:val="00A8103A"/>
    <w:rsid w:val="00A82012"/>
    <w:rsid w:val="00A844CB"/>
    <w:rsid w:val="00A8653F"/>
    <w:rsid w:val="00A90E78"/>
    <w:rsid w:val="00A918FB"/>
    <w:rsid w:val="00A96B10"/>
    <w:rsid w:val="00A96F49"/>
    <w:rsid w:val="00AA0100"/>
    <w:rsid w:val="00AA32C5"/>
    <w:rsid w:val="00AA46D7"/>
    <w:rsid w:val="00AB35F2"/>
    <w:rsid w:val="00AB4980"/>
    <w:rsid w:val="00AB5BAC"/>
    <w:rsid w:val="00AB7406"/>
    <w:rsid w:val="00AC3E65"/>
    <w:rsid w:val="00AD06F5"/>
    <w:rsid w:val="00AD32E0"/>
    <w:rsid w:val="00AE39A9"/>
    <w:rsid w:val="00AF19D8"/>
    <w:rsid w:val="00AF3EFA"/>
    <w:rsid w:val="00AF7F53"/>
    <w:rsid w:val="00B03C13"/>
    <w:rsid w:val="00B05442"/>
    <w:rsid w:val="00B061C1"/>
    <w:rsid w:val="00B11371"/>
    <w:rsid w:val="00B25228"/>
    <w:rsid w:val="00B260BD"/>
    <w:rsid w:val="00B2754C"/>
    <w:rsid w:val="00B30768"/>
    <w:rsid w:val="00B3288B"/>
    <w:rsid w:val="00B41435"/>
    <w:rsid w:val="00B44BAF"/>
    <w:rsid w:val="00B47277"/>
    <w:rsid w:val="00B475E8"/>
    <w:rsid w:val="00B4778F"/>
    <w:rsid w:val="00B54469"/>
    <w:rsid w:val="00B62CB8"/>
    <w:rsid w:val="00B63E03"/>
    <w:rsid w:val="00B6408E"/>
    <w:rsid w:val="00B73B42"/>
    <w:rsid w:val="00B76A50"/>
    <w:rsid w:val="00B81C4B"/>
    <w:rsid w:val="00B821ED"/>
    <w:rsid w:val="00B84C37"/>
    <w:rsid w:val="00B87FDE"/>
    <w:rsid w:val="00B9251F"/>
    <w:rsid w:val="00B95814"/>
    <w:rsid w:val="00B95995"/>
    <w:rsid w:val="00B97526"/>
    <w:rsid w:val="00BA2800"/>
    <w:rsid w:val="00BA42D4"/>
    <w:rsid w:val="00BB3E1A"/>
    <w:rsid w:val="00BB3E64"/>
    <w:rsid w:val="00BD0185"/>
    <w:rsid w:val="00BE6A30"/>
    <w:rsid w:val="00BE7E23"/>
    <w:rsid w:val="00BF6555"/>
    <w:rsid w:val="00C002A3"/>
    <w:rsid w:val="00C01168"/>
    <w:rsid w:val="00C0160F"/>
    <w:rsid w:val="00C04800"/>
    <w:rsid w:val="00C049B1"/>
    <w:rsid w:val="00C06AE7"/>
    <w:rsid w:val="00C11E19"/>
    <w:rsid w:val="00C16347"/>
    <w:rsid w:val="00C214F7"/>
    <w:rsid w:val="00C33478"/>
    <w:rsid w:val="00C43553"/>
    <w:rsid w:val="00C44708"/>
    <w:rsid w:val="00C535AB"/>
    <w:rsid w:val="00C5569B"/>
    <w:rsid w:val="00C55EB8"/>
    <w:rsid w:val="00C658CE"/>
    <w:rsid w:val="00C66F04"/>
    <w:rsid w:val="00C91506"/>
    <w:rsid w:val="00C923ED"/>
    <w:rsid w:val="00C9482D"/>
    <w:rsid w:val="00C97DA1"/>
    <w:rsid w:val="00CA37EB"/>
    <w:rsid w:val="00CA4D8C"/>
    <w:rsid w:val="00CA7F9F"/>
    <w:rsid w:val="00CB63F7"/>
    <w:rsid w:val="00CC1B24"/>
    <w:rsid w:val="00CC4F87"/>
    <w:rsid w:val="00CD328F"/>
    <w:rsid w:val="00CE0FC7"/>
    <w:rsid w:val="00CE5FCE"/>
    <w:rsid w:val="00CF0940"/>
    <w:rsid w:val="00CF70E5"/>
    <w:rsid w:val="00D0044A"/>
    <w:rsid w:val="00D00B3D"/>
    <w:rsid w:val="00D02003"/>
    <w:rsid w:val="00D03C27"/>
    <w:rsid w:val="00D06310"/>
    <w:rsid w:val="00D122DB"/>
    <w:rsid w:val="00D21C42"/>
    <w:rsid w:val="00D247E4"/>
    <w:rsid w:val="00D316B9"/>
    <w:rsid w:val="00D34EE4"/>
    <w:rsid w:val="00D410DB"/>
    <w:rsid w:val="00D45B88"/>
    <w:rsid w:val="00D4781A"/>
    <w:rsid w:val="00D51E20"/>
    <w:rsid w:val="00D57A39"/>
    <w:rsid w:val="00D60B0A"/>
    <w:rsid w:val="00D74364"/>
    <w:rsid w:val="00D810E8"/>
    <w:rsid w:val="00D8499D"/>
    <w:rsid w:val="00D879D8"/>
    <w:rsid w:val="00D91B78"/>
    <w:rsid w:val="00D932D5"/>
    <w:rsid w:val="00D94F99"/>
    <w:rsid w:val="00DB2F36"/>
    <w:rsid w:val="00DB4161"/>
    <w:rsid w:val="00DB68A1"/>
    <w:rsid w:val="00DC79A1"/>
    <w:rsid w:val="00DD2790"/>
    <w:rsid w:val="00DF3A34"/>
    <w:rsid w:val="00DF5433"/>
    <w:rsid w:val="00E10BB1"/>
    <w:rsid w:val="00E12D29"/>
    <w:rsid w:val="00E140D2"/>
    <w:rsid w:val="00E31117"/>
    <w:rsid w:val="00E35592"/>
    <w:rsid w:val="00E43CB0"/>
    <w:rsid w:val="00E50859"/>
    <w:rsid w:val="00E55269"/>
    <w:rsid w:val="00E55C40"/>
    <w:rsid w:val="00E753BB"/>
    <w:rsid w:val="00E764F5"/>
    <w:rsid w:val="00E81816"/>
    <w:rsid w:val="00E8224A"/>
    <w:rsid w:val="00E83845"/>
    <w:rsid w:val="00E87A71"/>
    <w:rsid w:val="00EC440B"/>
    <w:rsid w:val="00ED734D"/>
    <w:rsid w:val="00EF175D"/>
    <w:rsid w:val="00EF5676"/>
    <w:rsid w:val="00F048BD"/>
    <w:rsid w:val="00F04ADE"/>
    <w:rsid w:val="00F16555"/>
    <w:rsid w:val="00F17D1C"/>
    <w:rsid w:val="00F2348E"/>
    <w:rsid w:val="00F267B9"/>
    <w:rsid w:val="00F275F5"/>
    <w:rsid w:val="00F31434"/>
    <w:rsid w:val="00F34285"/>
    <w:rsid w:val="00F4282D"/>
    <w:rsid w:val="00F479AB"/>
    <w:rsid w:val="00F51D01"/>
    <w:rsid w:val="00F52080"/>
    <w:rsid w:val="00F71A40"/>
    <w:rsid w:val="00F818C6"/>
    <w:rsid w:val="00F824A6"/>
    <w:rsid w:val="00F83A14"/>
    <w:rsid w:val="00F84D0C"/>
    <w:rsid w:val="00F84D7F"/>
    <w:rsid w:val="00F86609"/>
    <w:rsid w:val="00F91298"/>
    <w:rsid w:val="00F93690"/>
    <w:rsid w:val="00F93F96"/>
    <w:rsid w:val="00FA1FBB"/>
    <w:rsid w:val="00FA242C"/>
    <w:rsid w:val="00FA796B"/>
    <w:rsid w:val="00FC6F0B"/>
    <w:rsid w:val="00FD08B5"/>
    <w:rsid w:val="00FD715A"/>
    <w:rsid w:val="00FF067F"/>
    <w:rsid w:val="00FF13FD"/>
    <w:rsid w:val="00FF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73C86DB4"/>
  <w15:docId w15:val="{1CC5B5B9-D0B2-44B4-AF3A-3AB84AC52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raditional Arabic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A207F"/>
    <w:pPr>
      <w:bidi/>
    </w:pPr>
    <w:rPr>
      <w:sz w:val="24"/>
      <w:szCs w:val="32"/>
      <w:lang w:eastAsia="ar-SA"/>
    </w:rPr>
  </w:style>
  <w:style w:type="paragraph" w:styleId="Heading1">
    <w:name w:val="heading 1"/>
    <w:basedOn w:val="Normal"/>
    <w:next w:val="Normal"/>
    <w:qFormat/>
    <w:rsid w:val="009A207F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9A207F"/>
    <w:pPr>
      <w:keepNext/>
      <w:jc w:val="center"/>
      <w:outlineLvl w:val="1"/>
    </w:pPr>
    <w:rPr>
      <w:sz w:val="36"/>
      <w:szCs w:val="36"/>
      <w:lang w:bidi="ar-SY"/>
    </w:rPr>
  </w:style>
  <w:style w:type="paragraph" w:styleId="Heading3">
    <w:name w:val="heading 3"/>
    <w:basedOn w:val="Normal"/>
    <w:next w:val="Normal"/>
    <w:qFormat/>
    <w:rsid w:val="009A207F"/>
    <w:pPr>
      <w:keepNext/>
      <w:ind w:left="5040" w:firstLine="720"/>
      <w:jc w:val="lowKashida"/>
      <w:outlineLvl w:val="2"/>
    </w:pPr>
    <w:rPr>
      <w:b/>
      <w:bCs/>
      <w:sz w:val="36"/>
      <w:szCs w:val="36"/>
      <w:lang w:bidi="ar-SY"/>
    </w:rPr>
  </w:style>
  <w:style w:type="paragraph" w:styleId="Heading4">
    <w:name w:val="heading 4"/>
    <w:basedOn w:val="Normal"/>
    <w:next w:val="Normal"/>
    <w:qFormat/>
    <w:rsid w:val="009A207F"/>
    <w:pPr>
      <w:keepNext/>
      <w:jc w:val="center"/>
      <w:outlineLvl w:val="3"/>
    </w:pPr>
    <w:rPr>
      <w:rFonts w:cs="Simplified Arabic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9A207F"/>
    <w:pPr>
      <w:keepNext/>
      <w:numPr>
        <w:numId w:val="1"/>
      </w:numPr>
      <w:ind w:right="0"/>
      <w:jc w:val="lowKashida"/>
      <w:outlineLvl w:val="4"/>
    </w:pPr>
    <w:rPr>
      <w:rFonts w:cs="Simplified Arabic"/>
      <w:sz w:val="28"/>
      <w:szCs w:val="28"/>
      <w:lang w:bidi="ar-SY"/>
    </w:rPr>
  </w:style>
  <w:style w:type="paragraph" w:styleId="Heading6">
    <w:name w:val="heading 6"/>
    <w:basedOn w:val="Normal"/>
    <w:next w:val="Normal"/>
    <w:qFormat/>
    <w:rsid w:val="009A207F"/>
    <w:pPr>
      <w:keepNext/>
      <w:ind w:left="4320" w:firstLine="720"/>
      <w:jc w:val="lowKashida"/>
      <w:outlineLvl w:val="5"/>
    </w:pPr>
    <w:rPr>
      <w:rFonts w:cs="Simplified Arabic"/>
      <w:b/>
      <w:bCs/>
      <w:sz w:val="28"/>
      <w:szCs w:val="28"/>
    </w:rPr>
  </w:style>
  <w:style w:type="paragraph" w:styleId="Heading7">
    <w:name w:val="heading 7"/>
    <w:basedOn w:val="Normal"/>
    <w:next w:val="Normal"/>
    <w:qFormat/>
    <w:rsid w:val="009A207F"/>
    <w:pPr>
      <w:keepNext/>
      <w:ind w:left="5040" w:firstLine="720"/>
      <w:jc w:val="lowKashida"/>
      <w:outlineLvl w:val="6"/>
    </w:pPr>
    <w:rPr>
      <w:rFonts w:cs="Simplified Arabic"/>
      <w:b/>
      <w:bCs/>
      <w:sz w:val="28"/>
      <w:szCs w:val="28"/>
    </w:rPr>
  </w:style>
  <w:style w:type="paragraph" w:styleId="Heading8">
    <w:name w:val="heading 8"/>
    <w:basedOn w:val="Normal"/>
    <w:next w:val="Normal"/>
    <w:qFormat/>
    <w:rsid w:val="009A207F"/>
    <w:pPr>
      <w:keepNext/>
      <w:ind w:left="5040"/>
      <w:jc w:val="lowKashida"/>
      <w:outlineLvl w:val="7"/>
    </w:pPr>
    <w:rPr>
      <w:rFonts w:cs="Simplified Arabic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A207F"/>
    <w:pPr>
      <w:tabs>
        <w:tab w:val="center" w:pos="4153"/>
        <w:tab w:val="right" w:pos="8306"/>
      </w:tabs>
    </w:pPr>
    <w:rPr>
      <w:szCs w:val="28"/>
    </w:rPr>
  </w:style>
  <w:style w:type="paragraph" w:styleId="Footer">
    <w:name w:val="footer"/>
    <w:basedOn w:val="Normal"/>
    <w:rsid w:val="009A207F"/>
    <w:pPr>
      <w:tabs>
        <w:tab w:val="center" w:pos="4153"/>
        <w:tab w:val="right" w:pos="8306"/>
      </w:tabs>
    </w:pPr>
    <w:rPr>
      <w:szCs w:val="28"/>
    </w:rPr>
  </w:style>
  <w:style w:type="paragraph" w:styleId="BodyText">
    <w:name w:val="Body Text"/>
    <w:basedOn w:val="Normal"/>
    <w:rsid w:val="009A207F"/>
    <w:pPr>
      <w:jc w:val="lowKashida"/>
    </w:pPr>
  </w:style>
  <w:style w:type="character" w:styleId="PageNumber">
    <w:name w:val="page number"/>
    <w:basedOn w:val="DefaultParagraphFont"/>
    <w:rsid w:val="009A207F"/>
  </w:style>
  <w:style w:type="paragraph" w:styleId="BodyText2">
    <w:name w:val="Body Text 2"/>
    <w:basedOn w:val="Normal"/>
    <w:rsid w:val="009A207F"/>
    <w:pPr>
      <w:jc w:val="lowKashida"/>
    </w:pPr>
    <w:rPr>
      <w:rFonts w:ascii="AGA Arabesque Desktop" w:hAnsi="AGA Arabesque Desktop" w:cs="Simplified Arabic"/>
      <w:sz w:val="28"/>
      <w:szCs w:val="28"/>
    </w:rPr>
  </w:style>
  <w:style w:type="character" w:styleId="Hyperlink">
    <w:name w:val="Hyperlink"/>
    <w:basedOn w:val="DefaultParagraphFont"/>
    <w:uiPriority w:val="99"/>
    <w:rsid w:val="00B3288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E7E23"/>
    <w:pPr>
      <w:ind w:left="720"/>
    </w:pPr>
  </w:style>
  <w:style w:type="paragraph" w:styleId="Title">
    <w:name w:val="Title"/>
    <w:basedOn w:val="Normal"/>
    <w:qFormat/>
    <w:rsid w:val="00FC6F0B"/>
    <w:pPr>
      <w:jc w:val="center"/>
    </w:pPr>
    <w:rPr>
      <w:rFonts w:cs="Times New Roman"/>
      <w:b/>
      <w:bCs/>
      <w:color w:val="000000"/>
      <w:sz w:val="28"/>
      <w:szCs w:val="28"/>
    </w:rPr>
  </w:style>
  <w:style w:type="table" w:styleId="TableGrid">
    <w:name w:val="Table Grid"/>
    <w:basedOn w:val="TableNormal"/>
    <w:rsid w:val="006A6B2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FollowedHyperlink">
    <w:name w:val="FollowedHyperlink"/>
    <w:basedOn w:val="DefaultParagraphFont"/>
    <w:rsid w:val="00195F56"/>
    <w:rPr>
      <w:color w:val="800080" w:themeColor="followedHyperlink"/>
      <w:u w:val="single"/>
    </w:rPr>
  </w:style>
  <w:style w:type="character" w:styleId="Emphasis">
    <w:name w:val="Emphasis"/>
    <w:basedOn w:val="DefaultParagraphFont"/>
    <w:qFormat/>
    <w:rsid w:val="00ED734D"/>
    <w:rPr>
      <w:i/>
      <w:iCs/>
    </w:rPr>
  </w:style>
  <w:style w:type="paragraph" w:styleId="BalloonText">
    <w:name w:val="Balloon Text"/>
    <w:basedOn w:val="Normal"/>
    <w:link w:val="BalloonTextChar"/>
    <w:rsid w:val="007A37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37D7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%20mustapha.dakkak@%20hiast.edu.sy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%20%20%20riad.sonbol@%20hiast.edu.s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605;&#1575;&#1607;&#1585;\&#1605;&#1588;&#1575;&#1585;&#1610;&#1593;\&#1575;&#1604;&#1605;&#1572;&#1587;&#1587;&#1577;\&#1605;&#1585;&#1575;&#1587;&#1604;&#1575;&#1578;\&#1608;&#1579;&#1575;&#1574;&#1602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وثائق.dot</Template>
  <TotalTime>5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السيد الدكتور مدير مركز الدراسات والبحوث العلمية</vt:lpstr>
      <vt:lpstr>السيد الدكتور مدير مركز الدراسات والبحوث العلمية</vt:lpstr>
    </vt:vector>
  </TitlesOfParts>
  <Company>HIAST</Company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السيد الدكتور مدير مركز الدراسات والبحوث العلمية</dc:title>
  <dc:creator>Maher Suleiman</dc:creator>
  <cp:lastModifiedBy>user</cp:lastModifiedBy>
  <cp:revision>4</cp:revision>
  <cp:lastPrinted>2020-01-15T14:28:00Z</cp:lastPrinted>
  <dcterms:created xsi:type="dcterms:W3CDTF">2024-07-01T11:21:00Z</dcterms:created>
  <dcterms:modified xsi:type="dcterms:W3CDTF">2024-07-01T11:28:00Z</dcterms:modified>
</cp:coreProperties>
</file>